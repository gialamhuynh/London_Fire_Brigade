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01BE1" w14:textId="220C3D14" w:rsidR="00D077E9" w:rsidRDefault="00D077E9" w:rsidP="00D70D02">
      <w:r>
        <w:rPr>
          <w:noProof/>
        </w:rPr>
        <w:drawing>
          <wp:anchor distT="0" distB="0" distL="114300" distR="114300" simplePos="0" relativeHeight="251658240" behindDoc="1" locked="0" layoutInCell="1" allowOverlap="1" wp14:anchorId="599A0988" wp14:editId="112F1D2D">
            <wp:simplePos x="0" y="0"/>
            <wp:positionH relativeFrom="column">
              <wp:posOffset>-746760</wp:posOffset>
            </wp:positionH>
            <wp:positionV relativeFrom="page">
              <wp:align>top</wp:align>
            </wp:positionV>
            <wp:extent cx="8868208" cy="5915025"/>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8868208" cy="591502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0B38528D" w14:textId="77777777" w:rsidTr="00D077E9">
        <w:trPr>
          <w:trHeight w:val="1894"/>
        </w:trPr>
        <w:tc>
          <w:tcPr>
            <w:tcW w:w="5580" w:type="dxa"/>
            <w:tcBorders>
              <w:top w:val="nil"/>
              <w:left w:val="nil"/>
              <w:bottom w:val="nil"/>
              <w:right w:val="nil"/>
            </w:tcBorders>
          </w:tcPr>
          <w:p w14:paraId="245A4588" w14:textId="63107EF8" w:rsidR="00D077E9" w:rsidRDefault="00F678B7" w:rsidP="00D077E9">
            <w:r>
              <w:rPr>
                <w:noProof/>
              </w:rPr>
              <mc:AlternateContent>
                <mc:Choice Requires="wps">
                  <w:drawing>
                    <wp:inline distT="0" distB="0" distL="0" distR="0" wp14:anchorId="6F586E36" wp14:editId="63E59808">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0892F192" w14:textId="77777777" w:rsidR="00F678B7" w:rsidRDefault="00F678B7" w:rsidP="00F678B7">
                                  <w:pPr>
                                    <w:pStyle w:val="Title"/>
                                  </w:pPr>
                                  <w:r>
                                    <w:t>LONDON FIRE BRIGADE</w:t>
                                  </w:r>
                                </w:p>
                                <w:p w14:paraId="670A3D2A" w14:textId="18C2E9E0" w:rsidR="00F678B7" w:rsidRPr="00D86945" w:rsidRDefault="00F678B7" w:rsidP="00F678B7">
                                  <w:pPr>
                                    <w:pStyle w:val="Title"/>
                                  </w:pPr>
                                  <w:r>
                                    <w:t xml:space="preserve"> </w:t>
                                  </w:r>
                                </w:p>
                                <w:p w14:paraId="0ED95E0F" w14:textId="77777777" w:rsidR="00F678B7" w:rsidRPr="00DD26AD" w:rsidRDefault="00F678B7" w:rsidP="00F678B7">
                                  <w:pPr>
                                    <w:pStyle w:val="Title"/>
                                    <w:spacing w:after="0"/>
                                    <w:jc w:val="right"/>
                                    <w:rPr>
                                      <w:b w:val="0"/>
                                      <w:bCs w:val="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F586E36"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" filled="f" stroked="f" strokeweight=".5pt">
                      <v:textbox>
                        <w:txbxContent>
                          <w:p w14:paraId="0892F192" w14:textId="77777777" w:rsidR="00F678B7" w:rsidRDefault="00F678B7" w:rsidP="00F678B7">
                            <w:pPr>
                              <w:pStyle w:val="Title"/>
                            </w:pPr>
                            <w:r>
                              <w:t>LONDON FIRE BRIGADE</w:t>
                            </w:r>
                          </w:p>
                          <w:p w14:paraId="670A3D2A" w14:textId="18C2E9E0" w:rsidR="00F678B7" w:rsidRPr="00D86945" w:rsidRDefault="00F678B7" w:rsidP="00F678B7">
                            <w:pPr>
                              <w:pStyle w:val="Title"/>
                            </w:pPr>
                            <w:r>
                              <w:t xml:space="preserve"> </w:t>
                            </w:r>
                          </w:p>
                          <w:p w14:paraId="0ED95E0F" w14:textId="77777777" w:rsidR="00F678B7" w:rsidRPr="00DD26AD" w:rsidRDefault="00F678B7" w:rsidP="00F678B7">
                            <w:pPr>
                              <w:pStyle w:val="Title"/>
                              <w:spacing w:after="0"/>
                              <w:jc w:val="right"/>
                              <w:rPr>
                                <w:b w:val="0"/>
                                <w:bCs w:val="0"/>
                              </w:rPr>
                            </w:pPr>
                          </w:p>
                        </w:txbxContent>
                      </v:textbox>
                      <w10:anchorlock/>
                    </v:shape>
                  </w:pict>
                </mc:Fallback>
              </mc:AlternateContent>
            </w:r>
          </w:p>
          <w:p w14:paraId="362A2E20" w14:textId="07F45820" w:rsidR="00D077E9" w:rsidRDefault="00D077E9" w:rsidP="00D077E9">
            <w:r>
              <w:rPr>
                <w:noProof/>
              </w:rPr>
              <mc:AlternateContent>
                <mc:Choice Requires="wps">
                  <w:drawing>
                    <wp:inline distT="0" distB="0" distL="0" distR="0" wp14:anchorId="36766A4E" wp14:editId="1CD79E66">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07D0DBC"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bl>
    <w:p w14:paraId="1F74C3BE" w14:textId="43E567AA" w:rsidR="00D077E9" w:rsidRDefault="00F678B7">
      <w:pPr>
        <w:spacing w:after="200"/>
      </w:pPr>
      <w:r>
        <w:rPr>
          <w:noProof/>
        </w:rPr>
        <mc:AlternateContent>
          <mc:Choice Requires="wps">
            <w:drawing>
              <wp:anchor distT="45720" distB="45720" distL="114300" distR="114300" simplePos="0" relativeHeight="251664384" behindDoc="0" locked="0" layoutInCell="1" allowOverlap="1" wp14:anchorId="620BB70A" wp14:editId="15A3B67C">
                <wp:simplePos x="0" y="0"/>
                <wp:positionH relativeFrom="column">
                  <wp:posOffset>37406</wp:posOffset>
                </wp:positionH>
                <wp:positionV relativeFrom="paragraph">
                  <wp:posOffset>1552055</wp:posOffset>
                </wp:positionV>
                <wp:extent cx="3539837" cy="1404620"/>
                <wp:effectExtent l="0" t="0" r="3810" b="0"/>
                <wp:wrapNone/>
                <wp:docPr id="16136745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9837" cy="1404620"/>
                        </a:xfrm>
                        <a:prstGeom prst="rect">
                          <a:avLst/>
                        </a:prstGeom>
                        <a:solidFill>
                          <a:srgbClr val="FFFFFF"/>
                        </a:solidFill>
                        <a:ln w="9525">
                          <a:noFill/>
                          <a:miter lim="800000"/>
                          <a:headEnd/>
                          <a:tailEnd/>
                        </a:ln>
                      </wps:spPr>
                      <wps:txbx>
                        <w:txbxContent>
                          <w:p w14:paraId="4CC62A44" w14:textId="61BBD5F1" w:rsidR="00F678B7" w:rsidRPr="00F678B7" w:rsidRDefault="00F678B7">
                            <w:pPr>
                              <w:rPr>
                                <w:sz w:val="48"/>
                                <w:szCs w:val="48"/>
                              </w:rPr>
                            </w:pPr>
                            <w:proofErr w:type="spellStart"/>
                            <w:r w:rsidRPr="00F678B7">
                              <w:rPr>
                                <w:sz w:val="48"/>
                                <w:szCs w:val="48"/>
                              </w:rPr>
                              <w:t>MLOps</w:t>
                            </w:r>
                            <w:proofErr w:type="spellEnd"/>
                            <w:r w:rsidRPr="00F678B7">
                              <w:rPr>
                                <w:sz w:val="48"/>
                                <w:szCs w:val="48"/>
                              </w:rPr>
                              <w:t xml:space="preserve"> Project Specification</w:t>
                            </w:r>
                            <w:r>
                              <w:rPr>
                                <w:sz w:val="48"/>
                                <w:szCs w:val="48"/>
                              </w:rPr>
                              <w: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0BB70A" id="Text Box 2" o:spid="_x0000_s1027" type="#_x0000_t202" style="position:absolute;margin-left:2.95pt;margin-top:122.2pt;width:278.7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" stroked="f">
                <v:textbox style="mso-fit-shape-to-text:t">
                  <w:txbxContent>
                    <w:p w14:paraId="4CC62A44" w14:textId="61BBD5F1" w:rsidR="00F678B7" w:rsidRPr="00F678B7" w:rsidRDefault="00F678B7">
                      <w:pPr>
                        <w:rPr>
                          <w:sz w:val="48"/>
                          <w:szCs w:val="48"/>
                        </w:rPr>
                      </w:pPr>
                      <w:proofErr w:type="spellStart"/>
                      <w:r w:rsidRPr="00F678B7">
                        <w:rPr>
                          <w:sz w:val="48"/>
                          <w:szCs w:val="48"/>
                        </w:rPr>
                        <w:t>MLOps</w:t>
                      </w:r>
                      <w:proofErr w:type="spellEnd"/>
                      <w:r w:rsidRPr="00F678B7">
                        <w:rPr>
                          <w:sz w:val="48"/>
                          <w:szCs w:val="48"/>
                        </w:rPr>
                        <w:t xml:space="preserve"> Project Specification</w:t>
                      </w:r>
                      <w:r>
                        <w:rPr>
                          <w:sz w:val="48"/>
                          <w:szCs w:val="48"/>
                        </w:rPr>
                        <w:t>s</w:t>
                      </w:r>
                    </w:p>
                  </w:txbxContent>
                </v:textbox>
              </v:shape>
            </w:pict>
          </mc:Fallback>
        </mc:AlternateContent>
      </w:r>
      <w:r>
        <w:rPr>
          <w:noProof/>
        </w:rPr>
        <mc:AlternateContent>
          <mc:Choice Requires="wps">
            <w:drawing>
              <wp:anchor distT="45720" distB="45720" distL="114300" distR="114300" simplePos="0" relativeHeight="251662336" behindDoc="0" locked="0" layoutInCell="1" allowOverlap="1" wp14:anchorId="78192812" wp14:editId="3FAB6DA0">
                <wp:simplePos x="0" y="0"/>
                <wp:positionH relativeFrom="column">
                  <wp:posOffset>-156556</wp:posOffset>
                </wp:positionH>
                <wp:positionV relativeFrom="paragraph">
                  <wp:posOffset>7066165</wp:posOffset>
                </wp:positionV>
                <wp:extent cx="1316181" cy="1404620"/>
                <wp:effectExtent l="0" t="0" r="0" b="82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6181" cy="1404620"/>
                        </a:xfrm>
                        <a:prstGeom prst="rect">
                          <a:avLst/>
                        </a:prstGeom>
                        <a:solidFill>
                          <a:srgbClr val="FFFFFF"/>
                        </a:solidFill>
                        <a:ln w="9525">
                          <a:noFill/>
                          <a:miter lim="800000"/>
                          <a:headEnd/>
                          <a:tailEnd/>
                        </a:ln>
                      </wps:spPr>
                      <wps:txbx>
                        <w:txbxContent>
                          <w:p w14:paraId="28920EC9" w14:textId="4CBD8E3D" w:rsidR="00F678B7" w:rsidRPr="00C96B00" w:rsidRDefault="00F678B7">
                            <w:pPr>
                              <w:rPr>
                                <w:lang w:val="de-DE"/>
                              </w:rPr>
                            </w:pPr>
                            <w:r w:rsidRPr="00C96B00">
                              <w:rPr>
                                <w:lang w:val="de-DE"/>
                              </w:rPr>
                              <w:t>Eike ECKOLD</w:t>
                            </w:r>
                          </w:p>
                          <w:p w14:paraId="5B48CB95" w14:textId="2327C37D" w:rsidR="00F678B7" w:rsidRPr="00C96B00" w:rsidRDefault="00F678B7">
                            <w:pPr>
                              <w:rPr>
                                <w:lang w:val="de-DE"/>
                              </w:rPr>
                            </w:pPr>
                            <w:r w:rsidRPr="00C96B00">
                              <w:rPr>
                                <w:lang w:val="de-DE"/>
                              </w:rPr>
                              <w:t>Jens RAHLF</w:t>
                            </w:r>
                          </w:p>
                          <w:p w14:paraId="13EE9230" w14:textId="62641123" w:rsidR="00F678B7" w:rsidRPr="00C96B00" w:rsidRDefault="00F678B7">
                            <w:pPr>
                              <w:rPr>
                                <w:lang w:val="de-DE"/>
                              </w:rPr>
                            </w:pPr>
                            <w:r w:rsidRPr="00C96B00">
                              <w:rPr>
                                <w:lang w:val="de-DE"/>
                              </w:rPr>
                              <w:t>Lam HUYNH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192812" id="_x0000_s1028" type="#_x0000_t202" style="position:absolute;margin-left:-12.35pt;margin-top:556.4pt;width:103.6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" stroked="f">
                <v:textbox style="mso-fit-shape-to-text:t">
                  <w:txbxContent>
                    <w:p w14:paraId="28920EC9" w14:textId="4CBD8E3D" w:rsidR="00F678B7" w:rsidRPr="00C96B00" w:rsidRDefault="00F678B7">
                      <w:pPr>
                        <w:rPr>
                          <w:lang w:val="de-DE"/>
                        </w:rPr>
                      </w:pPr>
                      <w:r w:rsidRPr="00C96B00">
                        <w:rPr>
                          <w:lang w:val="de-DE"/>
                        </w:rPr>
                        <w:t>Eike ECKOLD</w:t>
                      </w:r>
                    </w:p>
                    <w:p w14:paraId="5B48CB95" w14:textId="2327C37D" w:rsidR="00F678B7" w:rsidRPr="00C96B00" w:rsidRDefault="00F678B7">
                      <w:pPr>
                        <w:rPr>
                          <w:lang w:val="de-DE"/>
                        </w:rPr>
                      </w:pPr>
                      <w:r w:rsidRPr="00C96B00">
                        <w:rPr>
                          <w:lang w:val="de-DE"/>
                        </w:rPr>
                        <w:t>Jens RAHLF</w:t>
                      </w:r>
                    </w:p>
                    <w:p w14:paraId="13EE9230" w14:textId="62641123" w:rsidR="00F678B7" w:rsidRPr="00C96B00" w:rsidRDefault="00F678B7">
                      <w:pPr>
                        <w:rPr>
                          <w:lang w:val="de-DE"/>
                        </w:rPr>
                      </w:pPr>
                      <w:r w:rsidRPr="00C96B00">
                        <w:rPr>
                          <w:lang w:val="de-DE"/>
                        </w:rPr>
                        <w:t>Lam HUYNH</w:t>
                      </w:r>
                    </w:p>
                  </w:txbxContent>
                </v:textbox>
              </v:shape>
            </w:pict>
          </mc:Fallback>
        </mc:AlternateContent>
      </w:r>
      <w:r w:rsidR="00D077E9">
        <w:rPr>
          <w:noProof/>
        </w:rPr>
        <mc:AlternateContent>
          <mc:Choice Requires="wps">
            <w:drawing>
              <wp:anchor distT="0" distB="0" distL="114300" distR="114300" simplePos="0" relativeHeight="251659264" behindDoc="1" locked="0" layoutInCell="1" allowOverlap="1" wp14:anchorId="44AE3C7A" wp14:editId="66A83D85">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8B7315"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" fillcolor="#34aba2 [3206]" stroked="f" strokeweight="2pt">
                <w10:wrap anchory="page"/>
              </v:rect>
            </w:pict>
          </mc:Fallback>
        </mc:AlternateContent>
      </w:r>
      <w:r w:rsidR="00D077E9">
        <w:rPr>
          <w:noProof/>
        </w:rPr>
        <mc:AlternateContent>
          <mc:Choice Requires="wps">
            <w:drawing>
              <wp:anchor distT="0" distB="0" distL="114300" distR="114300" simplePos="0" relativeHeight="251660288" behindDoc="1" locked="0" layoutInCell="1" allowOverlap="1" wp14:anchorId="673CAFED" wp14:editId="1E360EE9">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BAE11D"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" fillcolor="white [3212]" stroked="f" strokeweight="2pt">
                <w10:wrap anchory="page"/>
              </v:rect>
            </w:pict>
          </mc:Fallback>
        </mc:AlternateContent>
      </w:r>
      <w:r w:rsidR="00D077E9">
        <w:br w:type="page"/>
      </w:r>
    </w:p>
    <w:p w14:paraId="0B0D3709" w14:textId="020F8147" w:rsidR="00D91870" w:rsidRDefault="00937172" w:rsidP="00D91870">
      <w:pPr>
        <w:pStyle w:val="Heading1"/>
        <w:numPr>
          <w:ilvl w:val="0"/>
          <w:numId w:val="1"/>
        </w:numPr>
      </w:pPr>
      <w:r>
        <w:lastRenderedPageBreak/>
        <w:t>Context and Objectives</w:t>
      </w:r>
    </w:p>
    <w:p w14:paraId="00EE38EC" w14:textId="534D2FCC" w:rsidR="00D91870" w:rsidRDefault="00D91870" w:rsidP="00D91870">
      <w:pPr>
        <w:pStyle w:val="Content"/>
      </w:pPr>
    </w:p>
    <w:p w14:paraId="638A1AE4" w14:textId="774F35F2" w:rsidR="00D91870" w:rsidRDefault="00F678B7" w:rsidP="00D91870">
      <w:pPr>
        <w:pStyle w:val="Content"/>
      </w:pPr>
      <w:r w:rsidRPr="00F678B7">
        <w:t xml:space="preserve">London Fire Brigade is the busiest fire and rescue service in the country. </w:t>
      </w:r>
      <w:r>
        <w:t xml:space="preserve">Moreover, it </w:t>
      </w:r>
      <w:proofErr w:type="gramStart"/>
      <w:r>
        <w:t>one</w:t>
      </w:r>
      <w:proofErr w:type="gramEnd"/>
      <w:r>
        <w:t xml:space="preserve"> </w:t>
      </w:r>
      <w:r w:rsidRPr="00F678B7">
        <w:t xml:space="preserve">of the largest firefighting and rescue </w:t>
      </w:r>
      <w:proofErr w:type="spellStart"/>
      <w:r w:rsidRPr="00F678B7">
        <w:t>organisations</w:t>
      </w:r>
      <w:proofErr w:type="spellEnd"/>
      <w:r w:rsidRPr="00F678B7">
        <w:t xml:space="preserve"> in the world protecting people and property from fire within the 1587 square </w:t>
      </w:r>
      <w:proofErr w:type="spellStart"/>
      <w:r w:rsidRPr="00F678B7">
        <w:t>kilometres</w:t>
      </w:r>
      <w:proofErr w:type="spellEnd"/>
      <w:r w:rsidRPr="00F678B7">
        <w:t xml:space="preserve"> of Greater London.</w:t>
      </w:r>
      <w:r>
        <w:t xml:space="preserve"> It employs</w:t>
      </w:r>
      <w:r w:rsidR="000431F2">
        <w:t xml:space="preserve"> 5000 people. </w:t>
      </w:r>
    </w:p>
    <w:p w14:paraId="5398B937" w14:textId="08C7FABB" w:rsidR="000431F2" w:rsidRDefault="000431F2" w:rsidP="00D91870">
      <w:pPr>
        <w:pStyle w:val="Content"/>
      </w:pPr>
      <w:r>
        <w:t xml:space="preserve">The system to be implemented will address the need of the Control Staff that </w:t>
      </w:r>
      <w:proofErr w:type="gramStart"/>
      <w:r>
        <w:t>is in charge of</w:t>
      </w:r>
      <w:proofErr w:type="gramEnd"/>
      <w:r>
        <w:t xml:space="preserve"> taking emergency calls</w:t>
      </w:r>
      <w:r w:rsidR="00A2094D">
        <w:t xml:space="preserve"> (999)</w:t>
      </w:r>
      <w:r>
        <w:t xml:space="preserve">, discover details of the incidents and deploy resources to emergencies. </w:t>
      </w:r>
    </w:p>
    <w:p w14:paraId="7B982B94" w14:textId="72837134" w:rsidR="00D91870" w:rsidRDefault="00C74B7C" w:rsidP="00D91870">
      <w:pPr>
        <w:pStyle w:val="Content"/>
      </w:pPr>
      <w:r>
        <w:rPr>
          <w:noProof/>
        </w:rPr>
        <w:drawing>
          <wp:inline distT="0" distB="0" distL="0" distR="0" wp14:anchorId="379AD732" wp14:editId="288D57B8">
            <wp:extent cx="5229225" cy="2581275"/>
            <wp:effectExtent l="0" t="0" r="9525" b="9525"/>
            <wp:docPr id="1244041165" name="Picture 1" descr="A diagram of a fire ala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041165" name="Picture 1" descr="A diagram of a fire alar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29225" cy="2581275"/>
                    </a:xfrm>
                    <a:prstGeom prst="rect">
                      <a:avLst/>
                    </a:prstGeom>
                  </pic:spPr>
                </pic:pic>
              </a:graphicData>
            </a:graphic>
          </wp:inline>
        </w:drawing>
      </w:r>
    </w:p>
    <w:p w14:paraId="67A6320A" w14:textId="07217CBB" w:rsidR="00937172" w:rsidRDefault="00937172" w:rsidP="00937172">
      <w:pPr>
        <w:pStyle w:val="Content"/>
        <w:jc w:val="center"/>
      </w:pPr>
      <w:r>
        <w:t xml:space="preserve">Fig.1 Use Case Diagram: The London Fire Brigade </w:t>
      </w:r>
      <w:r w:rsidR="00C74B7C">
        <w:t xml:space="preserve">Incident </w:t>
      </w:r>
      <w:r>
        <w:t>Management System</w:t>
      </w:r>
    </w:p>
    <w:p w14:paraId="5D7DD4F8" w14:textId="5417C568" w:rsidR="00937172" w:rsidRDefault="00937172" w:rsidP="00937172">
      <w:pPr>
        <w:pStyle w:val="Content"/>
      </w:pPr>
    </w:p>
    <w:p w14:paraId="617674FF" w14:textId="119DFF01" w:rsidR="00937172" w:rsidRPr="00937172" w:rsidRDefault="00937172" w:rsidP="00937172">
      <w:pPr>
        <w:pStyle w:val="Content"/>
        <w:rPr>
          <w:b/>
          <w:bCs/>
        </w:rPr>
      </w:pPr>
      <w:r w:rsidRPr="00937172">
        <w:rPr>
          <w:b/>
          <w:bCs/>
        </w:rPr>
        <w:t xml:space="preserve">Actor </w:t>
      </w:r>
    </w:p>
    <w:p w14:paraId="352D49A8" w14:textId="6853407E" w:rsidR="00937172" w:rsidRDefault="00937172" w:rsidP="00937172">
      <w:pPr>
        <w:pStyle w:val="Content"/>
      </w:pPr>
      <w:r>
        <w:t>Emergency Call Responder</w:t>
      </w:r>
      <w:r w:rsidR="00A2094D">
        <w:t xml:space="preserve">: </w:t>
      </w:r>
      <w:r w:rsidR="000431F2">
        <w:t xml:space="preserve"> a member of the Control Staff, in charge of taking the emergency calls, registering the incident </w:t>
      </w:r>
      <w:proofErr w:type="gramStart"/>
      <w:r w:rsidR="000431F2">
        <w:t>details</w:t>
      </w:r>
      <w:proofErr w:type="gramEnd"/>
      <w:r w:rsidR="000431F2">
        <w:t xml:space="preserve"> and</w:t>
      </w:r>
      <w:r w:rsidR="00A2094D">
        <w:t xml:space="preserve"> sending the resources (firefighters, fire engines…) to the location of the incident. </w:t>
      </w:r>
    </w:p>
    <w:p w14:paraId="4EB0D3C6" w14:textId="77777777" w:rsidR="00937172" w:rsidRDefault="00937172" w:rsidP="00937172">
      <w:pPr>
        <w:pStyle w:val="Content"/>
      </w:pPr>
    </w:p>
    <w:p w14:paraId="1A353E66" w14:textId="7EF25EE0" w:rsidR="00937172" w:rsidRPr="00937172" w:rsidRDefault="00937172" w:rsidP="00937172">
      <w:pPr>
        <w:pStyle w:val="Content"/>
        <w:rPr>
          <w:b/>
          <w:bCs/>
        </w:rPr>
      </w:pPr>
      <w:r w:rsidRPr="00937172">
        <w:rPr>
          <w:b/>
          <w:bCs/>
        </w:rPr>
        <w:t xml:space="preserve">Use </w:t>
      </w:r>
      <w:proofErr w:type="gramStart"/>
      <w:r w:rsidRPr="00937172">
        <w:rPr>
          <w:b/>
          <w:bCs/>
        </w:rPr>
        <w:t>cases</w:t>
      </w:r>
      <w:proofErr w:type="gramEnd"/>
      <w:r w:rsidRPr="00937172">
        <w:rPr>
          <w:b/>
          <w:bCs/>
        </w:rPr>
        <w:t xml:space="preserve"> </w:t>
      </w:r>
    </w:p>
    <w:p w14:paraId="734F1CDC" w14:textId="77777777" w:rsidR="00342C1F" w:rsidRDefault="00342C1F" w:rsidP="00937172">
      <w:pPr>
        <w:pStyle w:val="Content"/>
        <w:rPr>
          <w:i/>
          <w:iCs/>
          <w:u w:val="single"/>
        </w:rPr>
      </w:pPr>
    </w:p>
    <w:p w14:paraId="1F54AB5A" w14:textId="77237C4C" w:rsidR="00937172" w:rsidRPr="006C1D6F" w:rsidRDefault="00937172" w:rsidP="00937172">
      <w:pPr>
        <w:pStyle w:val="Content"/>
        <w:rPr>
          <w:i/>
          <w:iCs/>
          <w:u w:val="single"/>
        </w:rPr>
      </w:pPr>
      <w:r w:rsidRPr="006C1D6F">
        <w:rPr>
          <w:i/>
          <w:iCs/>
          <w:u w:val="single"/>
        </w:rPr>
        <w:t xml:space="preserve">Login </w:t>
      </w:r>
    </w:p>
    <w:p w14:paraId="5BDAFB35" w14:textId="39515E9A" w:rsidR="00A2094D" w:rsidRDefault="00A2094D" w:rsidP="00937172">
      <w:pPr>
        <w:pStyle w:val="Content"/>
      </w:pPr>
    </w:p>
    <w:p w14:paraId="1A7F140B" w14:textId="08B21512" w:rsidR="00A2094D" w:rsidRDefault="00A2094D" w:rsidP="00937172">
      <w:pPr>
        <w:pStyle w:val="Content"/>
      </w:pPr>
      <w:r>
        <w:t xml:space="preserve">This is the first use case of the incident. The system will ask the user to authenticate with a login and a password. </w:t>
      </w:r>
    </w:p>
    <w:p w14:paraId="5A82BB4C" w14:textId="638AE324" w:rsidR="00A2094D" w:rsidRDefault="00A2094D" w:rsidP="00937172">
      <w:pPr>
        <w:pStyle w:val="Content"/>
      </w:pPr>
    </w:p>
    <w:p w14:paraId="18A81400" w14:textId="5E992558" w:rsidR="00937172" w:rsidRPr="006C1D6F" w:rsidRDefault="00937172" w:rsidP="00937172">
      <w:pPr>
        <w:pStyle w:val="Content"/>
        <w:rPr>
          <w:i/>
          <w:iCs/>
          <w:u w:val="single"/>
        </w:rPr>
      </w:pPr>
      <w:r w:rsidRPr="006C1D6F">
        <w:rPr>
          <w:i/>
          <w:iCs/>
          <w:u w:val="single"/>
        </w:rPr>
        <w:t>Predict Attendance Time</w:t>
      </w:r>
    </w:p>
    <w:p w14:paraId="135466E7" w14:textId="77777777" w:rsidR="00A2094D" w:rsidRDefault="00A2094D" w:rsidP="00937172">
      <w:pPr>
        <w:pStyle w:val="Content"/>
      </w:pPr>
    </w:p>
    <w:p w14:paraId="7AD1DE52" w14:textId="4625EA71" w:rsidR="00A2094D" w:rsidRDefault="00A2094D" w:rsidP="00937172">
      <w:pPr>
        <w:pStyle w:val="Content"/>
      </w:pPr>
      <w:r>
        <w:t xml:space="preserve">This use case enables the emergency call responder to predict the attendance time, that is the duration between the time of the emergency call and the arrival of the firefighters to the incident place. This information can be provided to the caller. </w:t>
      </w:r>
    </w:p>
    <w:p w14:paraId="44E6EFBF" w14:textId="7B9DDBB9" w:rsidR="009E22D2" w:rsidRDefault="00D761FE" w:rsidP="00937172">
      <w:pPr>
        <w:pStyle w:val="Content"/>
      </w:pPr>
      <w:r>
        <w:t xml:space="preserve">It returns </w:t>
      </w:r>
      <w:r w:rsidR="009E22D2">
        <w:t xml:space="preserve">2 values: </w:t>
      </w:r>
    </w:p>
    <w:p w14:paraId="2E099B5F" w14:textId="3043ECCD" w:rsidR="00D761FE" w:rsidRDefault="00D761FE" w:rsidP="009E22D2">
      <w:pPr>
        <w:pStyle w:val="Content"/>
        <w:numPr>
          <w:ilvl w:val="0"/>
          <w:numId w:val="8"/>
        </w:numPr>
      </w:pPr>
      <w:r>
        <w:t xml:space="preserve">a range of </w:t>
      </w:r>
      <w:r w:rsidRPr="00573888">
        <w:rPr>
          <w:b/>
          <w:bCs/>
        </w:rPr>
        <w:t>duration</w:t>
      </w:r>
      <w:r w:rsidR="00342C1F">
        <w:t xml:space="preserve">, as the model is based on a label column that shows 6 categories that are 3-minute ranges of durations. </w:t>
      </w:r>
    </w:p>
    <w:p w14:paraId="194D03DD" w14:textId="64296DC8" w:rsidR="00285D39" w:rsidRPr="00542C63" w:rsidRDefault="009E22D2" w:rsidP="00285D39">
      <w:pPr>
        <w:pStyle w:val="Content"/>
        <w:numPr>
          <w:ilvl w:val="0"/>
          <w:numId w:val="8"/>
        </w:numPr>
      </w:pPr>
      <w:r>
        <w:t xml:space="preserve">The </w:t>
      </w:r>
      <w:r w:rsidRPr="00573888">
        <w:rPr>
          <w:b/>
          <w:bCs/>
        </w:rPr>
        <w:t>distance</w:t>
      </w:r>
      <w:r>
        <w:t xml:space="preserve"> between the fire station and the incident place, in meters. </w:t>
      </w:r>
    </w:p>
    <w:p w14:paraId="380AE1BC" w14:textId="77777777" w:rsidR="00D91870" w:rsidRDefault="00D91870" w:rsidP="00D91870">
      <w:pPr>
        <w:pStyle w:val="Content"/>
      </w:pPr>
    </w:p>
    <w:p w14:paraId="3C3E1C05" w14:textId="6431C492" w:rsidR="00D91870" w:rsidRDefault="00937172" w:rsidP="00D91870">
      <w:pPr>
        <w:pStyle w:val="Heading1"/>
        <w:numPr>
          <w:ilvl w:val="0"/>
          <w:numId w:val="1"/>
        </w:numPr>
      </w:pPr>
      <w:r>
        <w:t>Model</w:t>
      </w:r>
    </w:p>
    <w:p w14:paraId="73CA9252" w14:textId="77777777" w:rsidR="00D91870" w:rsidRDefault="00D91870" w:rsidP="00D91870">
      <w:pPr>
        <w:pStyle w:val="Content"/>
      </w:pPr>
    </w:p>
    <w:p w14:paraId="3680BC42" w14:textId="77777777" w:rsidR="00985A5A" w:rsidRDefault="00937172" w:rsidP="00985A5A">
      <w:pPr>
        <w:pStyle w:val="Content"/>
      </w:pPr>
      <w:r>
        <w:t xml:space="preserve">The best model for this project is the </w:t>
      </w:r>
      <w:proofErr w:type="spellStart"/>
      <w:r>
        <w:t>XGBoost</w:t>
      </w:r>
      <w:proofErr w:type="spellEnd"/>
      <w:r w:rsidR="00985A5A">
        <w:t xml:space="preserve"> according to the results obtained in the report </w:t>
      </w:r>
      <w:r w:rsidR="00985A5A" w:rsidRPr="00985A5A">
        <w:rPr>
          <w:u w:val="single"/>
        </w:rPr>
        <w:t>London Brigade response Time 2023</w:t>
      </w:r>
      <w:r w:rsidR="00985A5A">
        <w:t xml:space="preserve"> written by </w:t>
      </w:r>
      <w:r w:rsidR="00985A5A" w:rsidRPr="00985A5A">
        <w:t xml:space="preserve">Olga </w:t>
      </w:r>
      <w:proofErr w:type="spellStart"/>
      <w:r w:rsidR="00985A5A" w:rsidRPr="00985A5A">
        <w:t>Tarkhanova</w:t>
      </w:r>
      <w:proofErr w:type="spellEnd"/>
      <w:r w:rsidR="00985A5A">
        <w:t xml:space="preserve">, Jens </w:t>
      </w:r>
      <w:proofErr w:type="spellStart"/>
      <w:r w:rsidR="00985A5A">
        <w:t>Rhalf</w:t>
      </w:r>
      <w:proofErr w:type="spellEnd"/>
    </w:p>
    <w:p w14:paraId="16E4D637" w14:textId="77777777" w:rsidR="00985A5A" w:rsidRDefault="00985A5A" w:rsidP="00985A5A">
      <w:pPr>
        <w:pStyle w:val="Content"/>
      </w:pPr>
      <w:r>
        <w:t xml:space="preserve">And Eike </w:t>
      </w:r>
      <w:proofErr w:type="spellStart"/>
      <w:r>
        <w:t>Eckold</w:t>
      </w:r>
      <w:proofErr w:type="spellEnd"/>
      <w:r>
        <w:t xml:space="preserve">.  </w:t>
      </w:r>
    </w:p>
    <w:p w14:paraId="5D5E917E" w14:textId="7EC91B00" w:rsidR="00985A5A" w:rsidRDefault="00985A5A" w:rsidP="00985A5A">
      <w:pPr>
        <w:pStyle w:val="Content"/>
      </w:pPr>
      <w:r>
        <w:t>The optimal parameters are:</w:t>
      </w:r>
    </w:p>
    <w:p w14:paraId="541F4F44" w14:textId="79B065FC" w:rsidR="00985A5A" w:rsidRDefault="00985A5A" w:rsidP="00985A5A">
      <w:pPr>
        <w:pStyle w:val="Content"/>
        <w:numPr>
          <w:ilvl w:val="0"/>
          <w:numId w:val="2"/>
        </w:numPr>
      </w:pPr>
      <w:proofErr w:type="spellStart"/>
      <w:r>
        <w:t>n_</w:t>
      </w:r>
      <w:proofErr w:type="gramStart"/>
      <w:r>
        <w:t>estimators</w:t>
      </w:r>
      <w:proofErr w:type="spellEnd"/>
      <w:r>
        <w:t xml:space="preserve"> :</w:t>
      </w:r>
      <w:proofErr w:type="gramEnd"/>
      <w:r>
        <w:t xml:space="preserve"> 400</w:t>
      </w:r>
    </w:p>
    <w:p w14:paraId="180F600B" w14:textId="0DDD90C5" w:rsidR="00D91870" w:rsidRDefault="00985A5A" w:rsidP="00985A5A">
      <w:pPr>
        <w:pStyle w:val="Content"/>
        <w:numPr>
          <w:ilvl w:val="0"/>
          <w:numId w:val="2"/>
        </w:numPr>
      </w:pPr>
      <w:proofErr w:type="spellStart"/>
      <w:r>
        <w:t>max_</w:t>
      </w:r>
      <w:proofErr w:type="gramStart"/>
      <w:r>
        <w:t>depth</w:t>
      </w:r>
      <w:proofErr w:type="spellEnd"/>
      <w:r>
        <w:t xml:space="preserve"> :</w:t>
      </w:r>
      <w:proofErr w:type="gramEnd"/>
      <w:r>
        <w:t xml:space="preserve"> 8</w:t>
      </w:r>
    </w:p>
    <w:p w14:paraId="6026DB98" w14:textId="1B91973F" w:rsidR="00985A5A" w:rsidRDefault="00985A5A" w:rsidP="00985A5A">
      <w:pPr>
        <w:pStyle w:val="Content"/>
        <w:numPr>
          <w:ilvl w:val="0"/>
          <w:numId w:val="2"/>
        </w:numPr>
      </w:pPr>
      <w:proofErr w:type="spellStart"/>
      <w:r>
        <w:t>learning_rate</w:t>
      </w:r>
      <w:proofErr w:type="spellEnd"/>
      <w:r>
        <w:t>: 0.1</w:t>
      </w:r>
    </w:p>
    <w:p w14:paraId="3DAE9153" w14:textId="77777777" w:rsidR="00D91870" w:rsidRDefault="00D91870" w:rsidP="00D91870">
      <w:pPr>
        <w:pStyle w:val="Content"/>
      </w:pPr>
    </w:p>
    <w:p w14:paraId="2A67C0E6" w14:textId="1C1127C8" w:rsidR="009768AC" w:rsidRDefault="00985A5A" w:rsidP="00D91870">
      <w:pPr>
        <w:pStyle w:val="Content"/>
      </w:pPr>
      <w:r>
        <w:t>The predicted variable is the attendance time</w:t>
      </w:r>
      <w:r w:rsidR="009768AC">
        <w:t xml:space="preserve">, that is the duration from the call to the emergency call center, and the arrival of the firemen. </w:t>
      </w:r>
    </w:p>
    <w:p w14:paraId="57A8D75A" w14:textId="4E830BB7" w:rsidR="00985A5A" w:rsidRDefault="00985A5A" w:rsidP="00D91870">
      <w:pPr>
        <w:pStyle w:val="Content"/>
      </w:pPr>
      <w:r>
        <w:t xml:space="preserve">The initial </w:t>
      </w:r>
      <w:r w:rsidR="009768AC">
        <w:t>attendance time</w:t>
      </w:r>
      <w:r>
        <w:t xml:space="preserve"> has been classified </w:t>
      </w:r>
      <w:proofErr w:type="gramStart"/>
      <w:r>
        <w:t>in</w:t>
      </w:r>
      <w:proofErr w:type="gramEnd"/>
      <w:r>
        <w:t xml:space="preserve"> duration interval of 3 minutes.  </w:t>
      </w:r>
    </w:p>
    <w:p w14:paraId="7A70C551" w14:textId="77777777" w:rsidR="00D91870" w:rsidRDefault="00D91870" w:rsidP="00D91870">
      <w:pPr>
        <w:pStyle w:val="Content"/>
      </w:pPr>
    </w:p>
    <w:p w14:paraId="6D7B1424" w14:textId="0F689C94" w:rsidR="00985A5A" w:rsidRDefault="00985A5A" w:rsidP="00D91870">
      <w:pPr>
        <w:pStyle w:val="Content"/>
      </w:pPr>
      <w:r>
        <w:t>The accuracy of the model is 0.71 and the F2-score is 0.7.</w:t>
      </w:r>
    </w:p>
    <w:p w14:paraId="4A1E3A74" w14:textId="00428A95" w:rsidR="00D91870" w:rsidRDefault="00937172" w:rsidP="00D91870">
      <w:pPr>
        <w:pStyle w:val="Heading1"/>
        <w:numPr>
          <w:ilvl w:val="0"/>
          <w:numId w:val="1"/>
        </w:numPr>
      </w:pPr>
      <w:r>
        <w:t xml:space="preserve">Database </w:t>
      </w:r>
    </w:p>
    <w:p w14:paraId="5A76922D" w14:textId="77777777" w:rsidR="006C1D6F" w:rsidRDefault="009768AC" w:rsidP="006C1D6F">
      <w:pPr>
        <w:pStyle w:val="Content"/>
      </w:pPr>
      <w:r>
        <w:t xml:space="preserve">In </w:t>
      </w:r>
      <w:proofErr w:type="gramStart"/>
      <w:r>
        <w:t>a first</w:t>
      </w:r>
      <w:proofErr w:type="gramEnd"/>
      <w:r>
        <w:t xml:space="preserve"> version, the users will be stored in a dictionary. </w:t>
      </w:r>
      <w:r w:rsidR="006C1D6F">
        <w:t xml:space="preserve">So far, the only </w:t>
      </w:r>
      <w:r w:rsidR="005623F6">
        <w:t>role</w:t>
      </w:r>
      <w:r w:rsidR="006C1D6F">
        <w:t xml:space="preserve"> </w:t>
      </w:r>
      <w:proofErr w:type="gramStart"/>
      <w:r w:rsidR="006C1D6F">
        <w:t>is</w:t>
      </w:r>
      <w:proofErr w:type="gramEnd"/>
      <w:r w:rsidR="006C1D6F">
        <w:t xml:space="preserve"> </w:t>
      </w:r>
    </w:p>
    <w:p w14:paraId="6665D6DB" w14:textId="77777777" w:rsidR="006C1D6F" w:rsidRDefault="006C1D6F" w:rsidP="00D91870">
      <w:pPr>
        <w:pStyle w:val="Content"/>
      </w:pPr>
      <w:r>
        <w:t>“</w:t>
      </w:r>
      <w:r w:rsidR="005623F6">
        <w:t>Emergency call responder</w:t>
      </w:r>
      <w:r>
        <w:t xml:space="preserve">”. </w:t>
      </w:r>
    </w:p>
    <w:p w14:paraId="14AF822F" w14:textId="043DDE16" w:rsidR="00D91870" w:rsidRDefault="005623F6" w:rsidP="00D91870">
      <w:pPr>
        <w:pStyle w:val="Content"/>
      </w:pPr>
      <w:r>
        <w:lastRenderedPageBreak/>
        <w:t xml:space="preserve">The emergency call responder will have access to the use cases “login”, “predict attendance time”, “calculate distance”. </w:t>
      </w:r>
    </w:p>
    <w:p w14:paraId="3429CADE" w14:textId="0D2A404B" w:rsidR="00D91870" w:rsidRDefault="00573888" w:rsidP="00D91870">
      <w:pPr>
        <w:pStyle w:val="Content"/>
      </w:pPr>
      <w:r>
        <w:rPr>
          <w:noProof/>
        </w:rPr>
        <w:drawing>
          <wp:inline distT="0" distB="0" distL="0" distR="0" wp14:anchorId="28F13F1C" wp14:editId="5C190B94">
            <wp:extent cx="6309360" cy="1809115"/>
            <wp:effectExtent l="0" t="0" r="0" b="635"/>
            <wp:docPr id="70983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310" name="Picture 7098310"/>
                    <pic:cNvPicPr/>
                  </pic:nvPicPr>
                  <pic:blipFill>
                    <a:blip r:embed="rId10">
                      <a:extLst>
                        <a:ext uri="{28A0092B-C50C-407E-A947-70E740481C1C}">
                          <a14:useLocalDpi xmlns:a14="http://schemas.microsoft.com/office/drawing/2010/main" val="0"/>
                        </a:ext>
                      </a:extLst>
                    </a:blip>
                    <a:stretch>
                      <a:fillRect/>
                    </a:stretch>
                  </pic:blipFill>
                  <pic:spPr>
                    <a:xfrm>
                      <a:off x="0" y="0"/>
                      <a:ext cx="6309360" cy="1809115"/>
                    </a:xfrm>
                    <a:prstGeom prst="rect">
                      <a:avLst/>
                    </a:prstGeom>
                  </pic:spPr>
                </pic:pic>
              </a:graphicData>
            </a:graphic>
          </wp:inline>
        </w:drawing>
      </w:r>
    </w:p>
    <w:p w14:paraId="55496F7B" w14:textId="77777777" w:rsidR="00D91870" w:rsidRDefault="00D91870" w:rsidP="00D91870">
      <w:pPr>
        <w:pStyle w:val="Content"/>
      </w:pPr>
    </w:p>
    <w:p w14:paraId="4DEA0806" w14:textId="77777777" w:rsidR="006968D5" w:rsidRDefault="001316F1" w:rsidP="00D91870">
      <w:pPr>
        <w:pStyle w:val="Content"/>
        <w:rPr>
          <w:color w:val="FF0000"/>
        </w:rPr>
      </w:pPr>
      <w:r>
        <w:t xml:space="preserve">This system uses data from the London Brigade Station. The Incident datasets </w:t>
      </w:r>
      <w:proofErr w:type="gramStart"/>
      <w:r>
        <w:t>gathers</w:t>
      </w:r>
      <w:proofErr w:type="gramEnd"/>
      <w:r>
        <w:t xml:space="preserve"> characteristics of the incidents including but not limited </w:t>
      </w:r>
      <w:proofErr w:type="gramStart"/>
      <w:r>
        <w:t>to:</w:t>
      </w:r>
      <w:proofErr w:type="gramEnd"/>
      <w:r>
        <w:t xml:space="preserve"> their description, their location (coordinates), characteristics of the place. </w:t>
      </w:r>
    </w:p>
    <w:p w14:paraId="1F60EF5C" w14:textId="6D115B57" w:rsidR="00D91870" w:rsidRDefault="00D761FE" w:rsidP="00D91870">
      <w:pPr>
        <w:pStyle w:val="Content"/>
      </w:pPr>
      <w:r>
        <w:t xml:space="preserve">The data concerning the fire station location have been retrieved from the London Fire Brigade website. </w:t>
      </w:r>
    </w:p>
    <w:p w14:paraId="54B4F946" w14:textId="77777777" w:rsidR="00D761FE" w:rsidRDefault="00D761FE" w:rsidP="00D91870">
      <w:pPr>
        <w:pStyle w:val="Content"/>
      </w:pPr>
    </w:p>
    <w:p w14:paraId="574DA6D6" w14:textId="7CD47D15" w:rsidR="005D33A8" w:rsidRDefault="00D761FE" w:rsidP="00D91870">
      <w:pPr>
        <w:pStyle w:val="Content"/>
      </w:pPr>
      <w:r>
        <w:t>In this first version, these data</w:t>
      </w:r>
      <w:r w:rsidR="005D33A8">
        <w:t xml:space="preserve"> </w:t>
      </w:r>
      <w:r>
        <w:t xml:space="preserve">will be stored in </w:t>
      </w:r>
      <w:proofErr w:type="spellStart"/>
      <w:r w:rsidRPr="00D761FE">
        <w:rPr>
          <w:b/>
          <w:bCs/>
          <w:u w:val="single"/>
        </w:rPr>
        <w:t>D</w:t>
      </w:r>
      <w:r w:rsidR="005D33A8" w:rsidRPr="00D761FE">
        <w:rPr>
          <w:b/>
          <w:bCs/>
          <w:u w:val="single"/>
        </w:rPr>
        <w:t>ata</w:t>
      </w:r>
      <w:r w:rsidRPr="00D761FE">
        <w:rPr>
          <w:b/>
          <w:bCs/>
          <w:u w:val="single"/>
        </w:rPr>
        <w:t>F</w:t>
      </w:r>
      <w:r w:rsidR="005D33A8" w:rsidRPr="00D761FE">
        <w:rPr>
          <w:b/>
          <w:bCs/>
          <w:u w:val="single"/>
        </w:rPr>
        <w:t>rame</w:t>
      </w:r>
      <w:r w:rsidRPr="00D761FE">
        <w:rPr>
          <w:b/>
          <w:bCs/>
          <w:u w:val="single"/>
        </w:rPr>
        <w:t>s</w:t>
      </w:r>
      <w:proofErr w:type="spellEnd"/>
      <w:r w:rsidR="005D33A8">
        <w:t xml:space="preserve"> </w:t>
      </w:r>
      <w:r>
        <w:t xml:space="preserve">and </w:t>
      </w:r>
      <w:r w:rsidRPr="00D761FE">
        <w:rPr>
          <w:b/>
          <w:bCs/>
          <w:u w:val="single"/>
        </w:rPr>
        <w:t>csv files</w:t>
      </w:r>
      <w:r>
        <w:t xml:space="preserve">. </w:t>
      </w:r>
    </w:p>
    <w:p w14:paraId="32343DC3" w14:textId="77777777" w:rsidR="00D91870" w:rsidRDefault="00D91870" w:rsidP="00D91870">
      <w:pPr>
        <w:pStyle w:val="Content"/>
      </w:pPr>
    </w:p>
    <w:p w14:paraId="7CB2BA61" w14:textId="0131A71F" w:rsidR="00D91870" w:rsidRDefault="00937172" w:rsidP="00D91870">
      <w:pPr>
        <w:pStyle w:val="Heading1"/>
        <w:numPr>
          <w:ilvl w:val="0"/>
          <w:numId w:val="1"/>
        </w:numPr>
      </w:pPr>
      <w:r>
        <w:t>API</w:t>
      </w:r>
    </w:p>
    <w:p w14:paraId="05A647B3" w14:textId="77777777" w:rsidR="00937172" w:rsidRDefault="00937172" w:rsidP="00937172">
      <w:pPr>
        <w:pStyle w:val="Content"/>
      </w:pPr>
    </w:p>
    <w:p w14:paraId="4991CADB" w14:textId="6DC35A06" w:rsidR="00937172" w:rsidRDefault="009768AC" w:rsidP="00937172">
      <w:pPr>
        <w:pStyle w:val="Content"/>
      </w:pPr>
      <w:r>
        <w:t xml:space="preserve">We can propose 5 routes for the </w:t>
      </w:r>
      <w:proofErr w:type="gramStart"/>
      <w:r>
        <w:t>API</w:t>
      </w:r>
      <w:r w:rsidR="00A736B2">
        <w:t xml:space="preserve"> :</w:t>
      </w:r>
      <w:proofErr w:type="gramEnd"/>
      <w:r w:rsidR="00A736B2">
        <w:t xml:space="preserve"> </w:t>
      </w:r>
    </w:p>
    <w:p w14:paraId="207CB86A" w14:textId="2407F0E1" w:rsidR="009768AC" w:rsidRPr="005D33A8" w:rsidRDefault="009768AC" w:rsidP="00937172">
      <w:pPr>
        <w:pStyle w:val="Content"/>
        <w:rPr>
          <w:b/>
          <w:bCs/>
        </w:rPr>
      </w:pPr>
    </w:p>
    <w:p w14:paraId="11F29D27" w14:textId="195D525D" w:rsidR="009768AC" w:rsidRDefault="009768AC" w:rsidP="00A736B2">
      <w:pPr>
        <w:pStyle w:val="Content"/>
        <w:numPr>
          <w:ilvl w:val="0"/>
          <w:numId w:val="6"/>
        </w:numPr>
      </w:pPr>
      <w:proofErr w:type="gramStart"/>
      <w:r w:rsidRPr="005D33A8">
        <w:rPr>
          <w:b/>
          <w:bCs/>
        </w:rPr>
        <w:t>https:\</w:t>
      </w:r>
      <w:proofErr w:type="gramEnd"/>
      <w:r w:rsidRPr="005D33A8">
        <w:rPr>
          <w:b/>
          <w:bCs/>
        </w:rPr>
        <w:t>\[</w:t>
      </w:r>
      <w:proofErr w:type="spellStart"/>
      <w:r w:rsidRPr="005D33A8">
        <w:rPr>
          <w:b/>
          <w:bCs/>
        </w:rPr>
        <w:t>IP_Address</w:t>
      </w:r>
      <w:proofErr w:type="spellEnd"/>
      <w:r w:rsidRPr="005D33A8">
        <w:rPr>
          <w:b/>
          <w:bCs/>
        </w:rPr>
        <w:t>]\</w:t>
      </w:r>
      <w:r>
        <w:t xml:space="preserve"> </w:t>
      </w:r>
      <w:r w:rsidR="00573888" w:rsidRPr="00085D0D">
        <w:rPr>
          <w:b/>
          <w:bCs/>
        </w:rPr>
        <w:t>(GET)</w:t>
      </w:r>
      <w:r w:rsidRPr="00085D0D">
        <w:rPr>
          <w:b/>
          <w:bCs/>
        </w:rPr>
        <w:t xml:space="preserve">: </w:t>
      </w:r>
      <w:r>
        <w:t>check that the application is live.</w:t>
      </w:r>
    </w:p>
    <w:p w14:paraId="723AEF25" w14:textId="41F0122F" w:rsidR="009768AC" w:rsidRDefault="009768AC" w:rsidP="00A736B2">
      <w:pPr>
        <w:pStyle w:val="Content"/>
        <w:numPr>
          <w:ilvl w:val="0"/>
          <w:numId w:val="6"/>
        </w:numPr>
        <w:rPr>
          <w:lang w:val="en-GB"/>
        </w:rPr>
      </w:pPr>
      <w:proofErr w:type="gramStart"/>
      <w:r w:rsidRPr="005D33A8">
        <w:rPr>
          <w:b/>
          <w:bCs/>
          <w:lang w:val="en-GB"/>
        </w:rPr>
        <w:t>https:\</w:t>
      </w:r>
      <w:proofErr w:type="gramEnd"/>
      <w:r w:rsidRPr="005D33A8">
        <w:rPr>
          <w:b/>
          <w:bCs/>
          <w:lang w:val="en-GB"/>
        </w:rPr>
        <w:t>\[</w:t>
      </w:r>
      <w:proofErr w:type="spellStart"/>
      <w:r w:rsidRPr="005D33A8">
        <w:rPr>
          <w:b/>
          <w:bCs/>
          <w:lang w:val="en-GB"/>
        </w:rPr>
        <w:t>IP_Address</w:t>
      </w:r>
      <w:proofErr w:type="spellEnd"/>
      <w:r w:rsidRPr="005D33A8">
        <w:rPr>
          <w:b/>
          <w:bCs/>
          <w:lang w:val="en-GB"/>
        </w:rPr>
        <w:t>]\login</w:t>
      </w:r>
      <w:r w:rsidRPr="009768AC">
        <w:rPr>
          <w:lang w:val="en-GB"/>
        </w:rPr>
        <w:t xml:space="preserve"> </w:t>
      </w:r>
      <w:r w:rsidR="00573888">
        <w:rPr>
          <w:lang w:val="en-GB"/>
        </w:rPr>
        <w:t>(</w:t>
      </w:r>
      <w:r w:rsidR="00FB6C1D">
        <w:rPr>
          <w:b/>
          <w:bCs/>
          <w:lang w:val="en-GB"/>
        </w:rPr>
        <w:t>POST</w:t>
      </w:r>
      <w:r w:rsidR="00573888" w:rsidRPr="00085D0D">
        <w:rPr>
          <w:b/>
          <w:bCs/>
          <w:lang w:val="en-GB"/>
        </w:rPr>
        <w:t>)</w:t>
      </w:r>
      <w:r w:rsidRPr="00085D0D">
        <w:rPr>
          <w:b/>
          <w:bCs/>
          <w:lang w:val="en-GB"/>
        </w:rPr>
        <w:t>:</w:t>
      </w:r>
      <w:r w:rsidRPr="009768AC">
        <w:rPr>
          <w:lang w:val="en-GB"/>
        </w:rPr>
        <w:t xml:space="preserve"> user</w:t>
      </w:r>
      <w:r>
        <w:rPr>
          <w:lang w:val="en-GB"/>
        </w:rPr>
        <w:t>s</w:t>
      </w:r>
      <w:r w:rsidRPr="009768AC">
        <w:rPr>
          <w:lang w:val="en-GB"/>
        </w:rPr>
        <w:t xml:space="preserve"> will auth</w:t>
      </w:r>
      <w:r>
        <w:rPr>
          <w:lang w:val="en-GB"/>
        </w:rPr>
        <w:t>enticate via this route.</w:t>
      </w:r>
    </w:p>
    <w:p w14:paraId="67606B77" w14:textId="4028C31B" w:rsidR="009768AC" w:rsidRDefault="009768AC" w:rsidP="00A736B2">
      <w:pPr>
        <w:pStyle w:val="Content"/>
        <w:numPr>
          <w:ilvl w:val="0"/>
          <w:numId w:val="6"/>
        </w:numPr>
        <w:rPr>
          <w:lang w:val="en-GB"/>
        </w:rPr>
      </w:pPr>
      <w:proofErr w:type="gramStart"/>
      <w:r w:rsidRPr="005D33A8">
        <w:rPr>
          <w:b/>
          <w:bCs/>
          <w:lang w:val="en-GB"/>
        </w:rPr>
        <w:t>https:\</w:t>
      </w:r>
      <w:proofErr w:type="gramEnd"/>
      <w:r w:rsidRPr="005D33A8">
        <w:rPr>
          <w:b/>
          <w:bCs/>
          <w:lang w:val="en-GB"/>
        </w:rPr>
        <w:t>\[</w:t>
      </w:r>
      <w:proofErr w:type="spellStart"/>
      <w:r w:rsidRPr="005D33A8">
        <w:rPr>
          <w:b/>
          <w:bCs/>
          <w:lang w:val="en-GB"/>
        </w:rPr>
        <w:t>IP_Address</w:t>
      </w:r>
      <w:proofErr w:type="spellEnd"/>
      <w:r w:rsidRPr="005D33A8">
        <w:rPr>
          <w:b/>
          <w:bCs/>
          <w:lang w:val="en-GB"/>
        </w:rPr>
        <w:t>]\predict</w:t>
      </w:r>
      <w:r w:rsidRPr="009768AC">
        <w:rPr>
          <w:lang w:val="en-GB"/>
        </w:rPr>
        <w:t xml:space="preserve"> </w:t>
      </w:r>
      <w:r w:rsidR="00FB6C1D">
        <w:rPr>
          <w:b/>
          <w:bCs/>
          <w:lang w:val="en-GB"/>
        </w:rPr>
        <w:t>(POST</w:t>
      </w:r>
      <w:r w:rsidR="00573888" w:rsidRPr="00085D0D">
        <w:rPr>
          <w:b/>
          <w:bCs/>
          <w:lang w:val="en-GB"/>
        </w:rPr>
        <w:t>)</w:t>
      </w:r>
      <w:r w:rsidR="00573888">
        <w:rPr>
          <w:lang w:val="en-GB"/>
        </w:rPr>
        <w:t xml:space="preserve"> </w:t>
      </w:r>
      <w:r w:rsidRPr="009768AC">
        <w:rPr>
          <w:lang w:val="en-GB"/>
        </w:rPr>
        <w:t>: eme</w:t>
      </w:r>
      <w:r>
        <w:rPr>
          <w:lang w:val="en-GB"/>
        </w:rPr>
        <w:t xml:space="preserve">rgency call responders will use it to predict the </w:t>
      </w:r>
      <w:r w:rsidRPr="008B45A0">
        <w:rPr>
          <w:u w:val="single"/>
          <w:lang w:val="en-GB"/>
        </w:rPr>
        <w:t>attendance time</w:t>
      </w:r>
      <w:r w:rsidR="008A6FCA">
        <w:rPr>
          <w:lang w:val="en-GB"/>
        </w:rPr>
        <w:t xml:space="preserve"> for an incident</w:t>
      </w:r>
      <w:r w:rsidR="00573888">
        <w:rPr>
          <w:lang w:val="en-GB"/>
        </w:rPr>
        <w:t xml:space="preserve"> and get the </w:t>
      </w:r>
      <w:r w:rsidR="00573888" w:rsidRPr="008B45A0">
        <w:rPr>
          <w:u w:val="single"/>
          <w:lang w:val="en-GB"/>
        </w:rPr>
        <w:t xml:space="preserve">distance </w:t>
      </w:r>
      <w:r w:rsidR="00573888">
        <w:rPr>
          <w:lang w:val="en-GB"/>
        </w:rPr>
        <w:t>from the fire station and the incident place</w:t>
      </w:r>
      <w:r w:rsidR="008A6FCA">
        <w:rPr>
          <w:lang w:val="en-GB"/>
        </w:rPr>
        <w:t>. It will be based on the address of the</w:t>
      </w:r>
      <w:r w:rsidR="005623F6">
        <w:rPr>
          <w:lang w:val="en-GB"/>
        </w:rPr>
        <w:t xml:space="preserve"> incident.</w:t>
      </w:r>
    </w:p>
    <w:p w14:paraId="63F91C32" w14:textId="48596066" w:rsidR="00937172" w:rsidRPr="005623F6" w:rsidRDefault="00937172" w:rsidP="00937172">
      <w:pPr>
        <w:pStyle w:val="Content"/>
        <w:rPr>
          <w:lang w:val="en-GB"/>
        </w:rPr>
      </w:pPr>
    </w:p>
    <w:p w14:paraId="03247ED9" w14:textId="452BA48B" w:rsidR="00937172" w:rsidRDefault="00937172" w:rsidP="00937172">
      <w:pPr>
        <w:pStyle w:val="Heading1"/>
        <w:numPr>
          <w:ilvl w:val="0"/>
          <w:numId w:val="1"/>
        </w:numPr>
      </w:pPr>
      <w:r>
        <w:t>Testing and monitoring</w:t>
      </w:r>
    </w:p>
    <w:p w14:paraId="7C2E73BC" w14:textId="6B50194C" w:rsidR="00937172" w:rsidRDefault="00937172" w:rsidP="005623F6"/>
    <w:p w14:paraId="3B7A9DE4" w14:textId="426DABCD" w:rsidR="00ED5611" w:rsidRDefault="005623F6" w:rsidP="005623F6">
      <w:pPr>
        <w:pStyle w:val="Heading2"/>
        <w:numPr>
          <w:ilvl w:val="1"/>
          <w:numId w:val="1"/>
        </w:numPr>
      </w:pPr>
      <w:r>
        <w:lastRenderedPageBreak/>
        <w:t xml:space="preserve">Testing </w:t>
      </w:r>
    </w:p>
    <w:p w14:paraId="30EDBBAA" w14:textId="4C381B2F" w:rsidR="000407F4" w:rsidRPr="000407F4" w:rsidRDefault="000407F4" w:rsidP="000407F4">
      <w:r>
        <w:t>API</w:t>
      </w:r>
    </w:p>
    <w:p w14:paraId="143CE672" w14:textId="06B3309C" w:rsidR="00ED5611" w:rsidRDefault="00ED5611" w:rsidP="00ED5611"/>
    <w:tbl>
      <w:tblPr>
        <w:tblStyle w:val="TableGrid"/>
        <w:tblW w:w="0" w:type="auto"/>
        <w:tblLook w:val="04A0" w:firstRow="1" w:lastRow="0" w:firstColumn="1" w:lastColumn="0" w:noHBand="0" w:noVBand="1"/>
      </w:tblPr>
      <w:tblGrid>
        <w:gridCol w:w="3308"/>
        <w:gridCol w:w="3309"/>
        <w:gridCol w:w="3309"/>
      </w:tblGrid>
      <w:tr w:rsidR="00ED5611" w14:paraId="403D8992" w14:textId="77777777" w:rsidTr="00ED5611">
        <w:tc>
          <w:tcPr>
            <w:tcW w:w="3308" w:type="dxa"/>
          </w:tcPr>
          <w:p w14:paraId="51446CB0" w14:textId="7DB444A8" w:rsidR="00ED5611" w:rsidRDefault="00432FB2" w:rsidP="00ED5611">
            <w:r>
              <w:t>API</w:t>
            </w:r>
          </w:p>
        </w:tc>
        <w:tc>
          <w:tcPr>
            <w:tcW w:w="3309" w:type="dxa"/>
          </w:tcPr>
          <w:p w14:paraId="490A715B" w14:textId="5B8D9D5A" w:rsidR="00ED5611" w:rsidRDefault="00ED5611" w:rsidP="00ED5611">
            <w:r>
              <w:t>Inputs</w:t>
            </w:r>
          </w:p>
        </w:tc>
        <w:tc>
          <w:tcPr>
            <w:tcW w:w="3309" w:type="dxa"/>
          </w:tcPr>
          <w:p w14:paraId="30AB8C99" w14:textId="1FF12086" w:rsidR="00ED5611" w:rsidRDefault="00ED5611" w:rsidP="00ED5611">
            <w:r>
              <w:t>Expected outputs</w:t>
            </w:r>
          </w:p>
        </w:tc>
      </w:tr>
      <w:tr w:rsidR="00ED5611" w14:paraId="3424EF91" w14:textId="77777777" w:rsidTr="00ED5611">
        <w:tc>
          <w:tcPr>
            <w:tcW w:w="3308" w:type="dxa"/>
          </w:tcPr>
          <w:p w14:paraId="13D38487" w14:textId="7A36EFD3" w:rsidR="00ED5611" w:rsidRPr="00ED5611" w:rsidRDefault="00432FB2" w:rsidP="00ED5611">
            <w:pPr>
              <w:rPr>
                <w:b w:val="0"/>
                <w:bCs/>
              </w:rPr>
            </w:pPr>
            <w:r>
              <w:rPr>
                <w:b w:val="0"/>
                <w:bCs/>
              </w:rPr>
              <w:t>/</w:t>
            </w:r>
            <w:proofErr w:type="gramStart"/>
            <w:r>
              <w:rPr>
                <w:b w:val="0"/>
                <w:bCs/>
              </w:rPr>
              <w:t>l</w:t>
            </w:r>
            <w:r w:rsidR="00ED5611" w:rsidRPr="00ED5611">
              <w:rPr>
                <w:b w:val="0"/>
                <w:bCs/>
              </w:rPr>
              <w:t>ogin</w:t>
            </w:r>
            <w:proofErr w:type="gramEnd"/>
          </w:p>
        </w:tc>
        <w:tc>
          <w:tcPr>
            <w:tcW w:w="3309" w:type="dxa"/>
          </w:tcPr>
          <w:p w14:paraId="3A54A258" w14:textId="77777777" w:rsidR="00ED5611" w:rsidRPr="006158A6" w:rsidRDefault="006158A6" w:rsidP="00ED5611">
            <w:pPr>
              <w:rPr>
                <w:b w:val="0"/>
                <w:bCs/>
              </w:rPr>
            </w:pPr>
            <w:r w:rsidRPr="006158A6">
              <w:rPr>
                <w:b w:val="0"/>
                <w:bCs/>
              </w:rPr>
              <w:t>Login = “</w:t>
            </w:r>
            <w:proofErr w:type="spellStart"/>
            <w:r w:rsidRPr="006158A6">
              <w:rPr>
                <w:b w:val="0"/>
                <w:bCs/>
              </w:rPr>
              <w:t>harriet</w:t>
            </w:r>
            <w:proofErr w:type="spellEnd"/>
            <w:r w:rsidRPr="006158A6">
              <w:rPr>
                <w:b w:val="0"/>
                <w:bCs/>
              </w:rPr>
              <w:t>”</w:t>
            </w:r>
          </w:p>
          <w:p w14:paraId="348FE465" w14:textId="6C05A41F" w:rsidR="006158A6" w:rsidRPr="006158A6" w:rsidRDefault="006158A6" w:rsidP="00ED5611">
            <w:pPr>
              <w:rPr>
                <w:b w:val="0"/>
                <w:bCs/>
              </w:rPr>
            </w:pPr>
            <w:r w:rsidRPr="006158A6">
              <w:rPr>
                <w:b w:val="0"/>
                <w:bCs/>
              </w:rPr>
              <w:t>Password = “munich2024”</w:t>
            </w:r>
          </w:p>
        </w:tc>
        <w:tc>
          <w:tcPr>
            <w:tcW w:w="3309" w:type="dxa"/>
          </w:tcPr>
          <w:p w14:paraId="0F39B6C2" w14:textId="7F560945" w:rsidR="00ED5611" w:rsidRPr="006158A6" w:rsidRDefault="006158A6" w:rsidP="00ED5611">
            <w:pPr>
              <w:rPr>
                <w:b w:val="0"/>
                <w:bCs/>
              </w:rPr>
            </w:pPr>
            <w:r w:rsidRPr="006158A6">
              <w:rPr>
                <w:b w:val="0"/>
                <w:bCs/>
              </w:rPr>
              <w:t>Code 200</w:t>
            </w:r>
          </w:p>
        </w:tc>
      </w:tr>
      <w:tr w:rsidR="00ED5611" w14:paraId="660BFB18" w14:textId="77777777" w:rsidTr="00ED5611">
        <w:tc>
          <w:tcPr>
            <w:tcW w:w="3308" w:type="dxa"/>
          </w:tcPr>
          <w:p w14:paraId="08076545" w14:textId="620F6804" w:rsidR="00ED5611" w:rsidRPr="00ED5611" w:rsidRDefault="00432FB2" w:rsidP="00ED5611">
            <w:pPr>
              <w:rPr>
                <w:b w:val="0"/>
                <w:bCs/>
              </w:rPr>
            </w:pPr>
            <w:r>
              <w:rPr>
                <w:b w:val="0"/>
                <w:bCs/>
              </w:rPr>
              <w:t>/</w:t>
            </w:r>
            <w:proofErr w:type="gramStart"/>
            <w:r>
              <w:rPr>
                <w:b w:val="0"/>
                <w:bCs/>
              </w:rPr>
              <w:t>p</w:t>
            </w:r>
            <w:r w:rsidR="00ED5611" w:rsidRPr="00ED5611">
              <w:rPr>
                <w:b w:val="0"/>
                <w:bCs/>
              </w:rPr>
              <w:t>redict</w:t>
            </w:r>
            <w:proofErr w:type="gramEnd"/>
          </w:p>
        </w:tc>
        <w:tc>
          <w:tcPr>
            <w:tcW w:w="3309" w:type="dxa"/>
          </w:tcPr>
          <w:p w14:paraId="1EC4C882" w14:textId="72645485" w:rsidR="00ED5611" w:rsidRPr="006158A6" w:rsidRDefault="006158A6" w:rsidP="00ED5611">
            <w:pPr>
              <w:rPr>
                <w:b w:val="0"/>
                <w:bCs/>
              </w:rPr>
            </w:pPr>
            <w:r w:rsidRPr="006158A6">
              <w:rPr>
                <w:b w:val="0"/>
                <w:bCs/>
              </w:rPr>
              <w:t>“122, Baker Street, London, UK”</w:t>
            </w:r>
          </w:p>
        </w:tc>
        <w:tc>
          <w:tcPr>
            <w:tcW w:w="3309" w:type="dxa"/>
          </w:tcPr>
          <w:p w14:paraId="6A56904E" w14:textId="250CD6B0" w:rsidR="00ED5611" w:rsidRPr="006158A6" w:rsidRDefault="006158A6" w:rsidP="00ED5611">
            <w:pPr>
              <w:rPr>
                <w:b w:val="0"/>
                <w:bCs/>
              </w:rPr>
            </w:pPr>
            <w:r w:rsidRPr="006158A6">
              <w:rPr>
                <w:b w:val="0"/>
                <w:bCs/>
              </w:rPr>
              <w:t>attendance time: 3-6 minutes.</w:t>
            </w:r>
          </w:p>
          <w:p w14:paraId="3ED9DAD4" w14:textId="0ED88FAF" w:rsidR="006158A6" w:rsidRPr="006158A6" w:rsidRDefault="006158A6" w:rsidP="00ED5611">
            <w:pPr>
              <w:rPr>
                <w:b w:val="0"/>
                <w:bCs/>
              </w:rPr>
            </w:pPr>
            <w:r w:rsidRPr="006158A6">
              <w:rPr>
                <w:b w:val="0"/>
                <w:bCs/>
              </w:rPr>
              <w:t>Distance to closest station</w:t>
            </w:r>
            <w:r>
              <w:rPr>
                <w:b w:val="0"/>
                <w:bCs/>
              </w:rPr>
              <w:t>:</w:t>
            </w:r>
            <w:r w:rsidRPr="006158A6">
              <w:rPr>
                <w:b w:val="0"/>
                <w:bCs/>
              </w:rPr>
              <w:t xml:space="preserve"> 1.8 Km. </w:t>
            </w:r>
          </w:p>
          <w:p w14:paraId="7E4CDECB" w14:textId="650EE048" w:rsidR="006158A6" w:rsidRPr="006158A6" w:rsidRDefault="006158A6" w:rsidP="00ED5611">
            <w:pPr>
              <w:rPr>
                <w:b w:val="0"/>
                <w:bCs/>
              </w:rPr>
            </w:pPr>
          </w:p>
        </w:tc>
      </w:tr>
      <w:tr w:rsidR="00ED5611" w14:paraId="6C4583AF" w14:textId="77777777" w:rsidTr="00ED5611">
        <w:tc>
          <w:tcPr>
            <w:tcW w:w="3308" w:type="dxa"/>
          </w:tcPr>
          <w:p w14:paraId="74ACB08A" w14:textId="3B618C66" w:rsidR="00ED5611" w:rsidRPr="00ED5611" w:rsidRDefault="00ED5611" w:rsidP="00ED5611">
            <w:pPr>
              <w:rPr>
                <w:b w:val="0"/>
                <w:bCs/>
              </w:rPr>
            </w:pPr>
          </w:p>
        </w:tc>
        <w:tc>
          <w:tcPr>
            <w:tcW w:w="3309" w:type="dxa"/>
          </w:tcPr>
          <w:p w14:paraId="1FFDA2C2" w14:textId="1424B6F7" w:rsidR="00ED5611" w:rsidRDefault="00ED5611" w:rsidP="00ED5611"/>
        </w:tc>
        <w:tc>
          <w:tcPr>
            <w:tcW w:w="3309" w:type="dxa"/>
          </w:tcPr>
          <w:p w14:paraId="6059B36F" w14:textId="1BB61FD5" w:rsidR="00ED5611" w:rsidRDefault="00ED5611" w:rsidP="00ED5611"/>
        </w:tc>
      </w:tr>
    </w:tbl>
    <w:p w14:paraId="5528C28F" w14:textId="458A988D" w:rsidR="00ED5611" w:rsidRDefault="00ED5611" w:rsidP="00ED5611"/>
    <w:p w14:paraId="2F629BC4" w14:textId="4DE37B56" w:rsidR="00074524" w:rsidRDefault="00074524" w:rsidP="00ED5611">
      <w:r>
        <w:t xml:space="preserve">Model </w:t>
      </w:r>
    </w:p>
    <w:p w14:paraId="2677558F" w14:textId="77777777" w:rsidR="00074524" w:rsidRDefault="00074524" w:rsidP="00ED5611"/>
    <w:tbl>
      <w:tblPr>
        <w:tblStyle w:val="TableGrid"/>
        <w:tblW w:w="0" w:type="auto"/>
        <w:tblLook w:val="04A0" w:firstRow="1" w:lastRow="0" w:firstColumn="1" w:lastColumn="0" w:noHBand="0" w:noVBand="1"/>
      </w:tblPr>
      <w:tblGrid>
        <w:gridCol w:w="4963"/>
        <w:gridCol w:w="4963"/>
      </w:tblGrid>
      <w:tr w:rsidR="00074524" w14:paraId="00CFE63E" w14:textId="77777777" w:rsidTr="00074524">
        <w:tc>
          <w:tcPr>
            <w:tcW w:w="4963" w:type="dxa"/>
          </w:tcPr>
          <w:p w14:paraId="564A88C4" w14:textId="52E38F35" w:rsidR="00074524" w:rsidRDefault="00074524" w:rsidP="00ED5611">
            <w:r>
              <w:t>Metric</w:t>
            </w:r>
          </w:p>
        </w:tc>
        <w:tc>
          <w:tcPr>
            <w:tcW w:w="4963" w:type="dxa"/>
          </w:tcPr>
          <w:p w14:paraId="046DBBF2" w14:textId="24B8C696" w:rsidR="00074524" w:rsidRDefault="00074524" w:rsidP="00ED5611">
            <w:r>
              <w:t>Expected result</w:t>
            </w:r>
          </w:p>
        </w:tc>
      </w:tr>
      <w:tr w:rsidR="00074524" w14:paraId="540E469C" w14:textId="77777777" w:rsidTr="00074524">
        <w:tc>
          <w:tcPr>
            <w:tcW w:w="4963" w:type="dxa"/>
          </w:tcPr>
          <w:p w14:paraId="42C09C42" w14:textId="489A86C7" w:rsidR="00074524" w:rsidRPr="00D761FE" w:rsidRDefault="00D761FE" w:rsidP="00ED5611">
            <w:pPr>
              <w:rPr>
                <w:b w:val="0"/>
                <w:bCs/>
              </w:rPr>
            </w:pPr>
            <w:r w:rsidRPr="00D761FE">
              <w:rPr>
                <w:b w:val="0"/>
                <w:bCs/>
              </w:rPr>
              <w:t>Accuracy</w:t>
            </w:r>
          </w:p>
        </w:tc>
        <w:tc>
          <w:tcPr>
            <w:tcW w:w="4963" w:type="dxa"/>
          </w:tcPr>
          <w:p w14:paraId="7237719B" w14:textId="4F563115" w:rsidR="00074524" w:rsidRPr="00342C1F" w:rsidRDefault="00FB6C1D" w:rsidP="00ED5611">
            <w:pPr>
              <w:rPr>
                <w:b w:val="0"/>
                <w:bCs/>
              </w:rPr>
            </w:pPr>
            <w:r>
              <w:rPr>
                <w:b w:val="0"/>
                <w:bCs/>
              </w:rPr>
              <w:t xml:space="preserve">Accuracy &gt; </w:t>
            </w:r>
            <w:r w:rsidR="00342C1F" w:rsidRPr="00342C1F">
              <w:rPr>
                <w:b w:val="0"/>
                <w:bCs/>
              </w:rPr>
              <w:t>0.6</w:t>
            </w:r>
            <w:r w:rsidR="00542C63">
              <w:rPr>
                <w:b w:val="0"/>
                <w:bCs/>
              </w:rPr>
              <w:t>0</w:t>
            </w:r>
            <w:r w:rsidR="00342C1F" w:rsidRPr="00342C1F">
              <w:rPr>
                <w:b w:val="0"/>
                <w:bCs/>
              </w:rPr>
              <w:t xml:space="preserve"> </w:t>
            </w:r>
          </w:p>
        </w:tc>
      </w:tr>
      <w:tr w:rsidR="00074524" w14:paraId="7DFEA09D" w14:textId="77777777" w:rsidTr="00074524">
        <w:tc>
          <w:tcPr>
            <w:tcW w:w="4963" w:type="dxa"/>
          </w:tcPr>
          <w:p w14:paraId="42B7BFE4" w14:textId="62F35E64" w:rsidR="00074524" w:rsidRPr="00D761FE" w:rsidRDefault="00D761FE" w:rsidP="00ED5611">
            <w:pPr>
              <w:rPr>
                <w:b w:val="0"/>
                <w:bCs/>
              </w:rPr>
            </w:pPr>
            <w:r w:rsidRPr="00D761FE">
              <w:rPr>
                <w:b w:val="0"/>
                <w:bCs/>
              </w:rPr>
              <w:t>F2 - Score</w:t>
            </w:r>
          </w:p>
        </w:tc>
        <w:tc>
          <w:tcPr>
            <w:tcW w:w="4963" w:type="dxa"/>
          </w:tcPr>
          <w:p w14:paraId="1E4952EA" w14:textId="38E8D6C5" w:rsidR="00074524" w:rsidRPr="00342C1F" w:rsidRDefault="00FB6C1D" w:rsidP="00ED5611">
            <w:pPr>
              <w:rPr>
                <w:b w:val="0"/>
                <w:bCs/>
              </w:rPr>
            </w:pPr>
            <w:r>
              <w:rPr>
                <w:b w:val="0"/>
                <w:bCs/>
              </w:rPr>
              <w:t xml:space="preserve">F2-score &gt; </w:t>
            </w:r>
            <w:r w:rsidR="00342C1F" w:rsidRPr="00342C1F">
              <w:rPr>
                <w:b w:val="0"/>
                <w:bCs/>
              </w:rPr>
              <w:t>0.6</w:t>
            </w:r>
            <w:r w:rsidR="00542C63">
              <w:rPr>
                <w:b w:val="0"/>
                <w:bCs/>
              </w:rPr>
              <w:t>0</w:t>
            </w:r>
            <w:r w:rsidR="00342C1F" w:rsidRPr="00342C1F">
              <w:rPr>
                <w:b w:val="0"/>
                <w:bCs/>
              </w:rPr>
              <w:t xml:space="preserve"> </w:t>
            </w:r>
          </w:p>
        </w:tc>
      </w:tr>
    </w:tbl>
    <w:p w14:paraId="68CB4EED" w14:textId="77777777" w:rsidR="00ED5611" w:rsidRPr="00ED5611" w:rsidRDefault="00ED5611" w:rsidP="00ED5611"/>
    <w:p w14:paraId="78F49919" w14:textId="2B92D824" w:rsidR="005623F6" w:rsidRPr="005623F6" w:rsidRDefault="005623F6" w:rsidP="005623F6">
      <w:pPr>
        <w:pStyle w:val="Heading2"/>
        <w:numPr>
          <w:ilvl w:val="1"/>
          <w:numId w:val="1"/>
        </w:numPr>
      </w:pPr>
      <w:r>
        <w:t>Monitoring</w:t>
      </w:r>
    </w:p>
    <w:p w14:paraId="06779C7C" w14:textId="35B9A706" w:rsidR="00A736B2" w:rsidRPr="00A736B2" w:rsidRDefault="00ED5611" w:rsidP="00ED5611">
      <w:pPr>
        <w:rPr>
          <w:b w:val="0"/>
          <w:bCs/>
        </w:rPr>
      </w:pPr>
      <w:r w:rsidRPr="00A736B2">
        <w:rPr>
          <w:b w:val="0"/>
          <w:bCs/>
        </w:rPr>
        <w:t>The metrics to track are</w:t>
      </w:r>
      <w:r w:rsidR="00A736B2" w:rsidRPr="00A736B2">
        <w:rPr>
          <w:b w:val="0"/>
          <w:bCs/>
        </w:rPr>
        <w:t xml:space="preserve">: </w:t>
      </w:r>
    </w:p>
    <w:p w14:paraId="76860183" w14:textId="6C84979F" w:rsidR="00A736B2" w:rsidRPr="00D761FE" w:rsidRDefault="00A736B2" w:rsidP="00833218">
      <w:pPr>
        <w:pStyle w:val="ListParagraph"/>
        <w:numPr>
          <w:ilvl w:val="0"/>
          <w:numId w:val="7"/>
        </w:numPr>
        <w:rPr>
          <w:b w:val="0"/>
          <w:bCs/>
        </w:rPr>
      </w:pPr>
      <w:r w:rsidRPr="00D761FE">
        <w:rPr>
          <w:b w:val="0"/>
          <w:bCs/>
        </w:rPr>
        <w:t>T</w:t>
      </w:r>
      <w:r w:rsidR="00ED5611" w:rsidRPr="00D761FE">
        <w:rPr>
          <w:b w:val="0"/>
          <w:bCs/>
        </w:rPr>
        <w:t xml:space="preserve">he accuracy </w:t>
      </w:r>
    </w:p>
    <w:p w14:paraId="1E26B1BB" w14:textId="5062B9FD" w:rsidR="00937172" w:rsidRPr="00D761FE" w:rsidRDefault="00ED5611" w:rsidP="00833218">
      <w:pPr>
        <w:pStyle w:val="ListParagraph"/>
        <w:numPr>
          <w:ilvl w:val="0"/>
          <w:numId w:val="7"/>
        </w:numPr>
        <w:rPr>
          <w:b w:val="0"/>
          <w:bCs/>
        </w:rPr>
      </w:pPr>
      <w:r w:rsidRPr="00D761FE">
        <w:rPr>
          <w:b w:val="0"/>
          <w:bCs/>
        </w:rPr>
        <w:t xml:space="preserve">the </w:t>
      </w:r>
      <w:r w:rsidR="00A736B2" w:rsidRPr="00D761FE">
        <w:rPr>
          <w:b w:val="0"/>
          <w:bCs/>
        </w:rPr>
        <w:t>f2-score</w:t>
      </w:r>
    </w:p>
    <w:p w14:paraId="51F869F8" w14:textId="77777777" w:rsidR="00937172" w:rsidRDefault="00937172" w:rsidP="00937172">
      <w:pPr>
        <w:pStyle w:val="ListParagraph"/>
        <w:rPr>
          <w:b w:val="0"/>
          <w:bCs/>
        </w:rPr>
      </w:pPr>
    </w:p>
    <w:p w14:paraId="041DD40D" w14:textId="77777777" w:rsidR="006158A6" w:rsidRDefault="006158A6" w:rsidP="00937172">
      <w:pPr>
        <w:pStyle w:val="ListParagraph"/>
        <w:rPr>
          <w:b w:val="0"/>
          <w:bCs/>
        </w:rPr>
      </w:pPr>
    </w:p>
    <w:p w14:paraId="061A594F" w14:textId="77777777" w:rsidR="006158A6" w:rsidRDefault="006158A6" w:rsidP="00937172">
      <w:pPr>
        <w:pStyle w:val="ListParagraph"/>
        <w:rPr>
          <w:b w:val="0"/>
          <w:bCs/>
        </w:rPr>
      </w:pPr>
    </w:p>
    <w:p w14:paraId="3FAD32B0" w14:textId="77777777" w:rsidR="006158A6" w:rsidRDefault="006158A6" w:rsidP="00937172">
      <w:pPr>
        <w:pStyle w:val="ListParagraph"/>
        <w:rPr>
          <w:b w:val="0"/>
          <w:bCs/>
        </w:rPr>
      </w:pPr>
    </w:p>
    <w:p w14:paraId="768A122B" w14:textId="77777777" w:rsidR="006158A6" w:rsidRDefault="006158A6" w:rsidP="00937172">
      <w:pPr>
        <w:pStyle w:val="ListParagraph"/>
        <w:rPr>
          <w:b w:val="0"/>
          <w:bCs/>
        </w:rPr>
      </w:pPr>
    </w:p>
    <w:p w14:paraId="41E8B417" w14:textId="77777777" w:rsidR="006158A6" w:rsidRDefault="006158A6" w:rsidP="00937172">
      <w:pPr>
        <w:pStyle w:val="ListParagraph"/>
        <w:rPr>
          <w:b w:val="0"/>
          <w:bCs/>
        </w:rPr>
      </w:pPr>
    </w:p>
    <w:p w14:paraId="35EF482C" w14:textId="77777777" w:rsidR="006158A6" w:rsidRDefault="006158A6" w:rsidP="00937172">
      <w:pPr>
        <w:pStyle w:val="ListParagraph"/>
        <w:rPr>
          <w:b w:val="0"/>
          <w:bCs/>
        </w:rPr>
      </w:pPr>
    </w:p>
    <w:p w14:paraId="093011B0" w14:textId="77777777" w:rsidR="006158A6" w:rsidRDefault="006158A6" w:rsidP="00937172">
      <w:pPr>
        <w:pStyle w:val="ListParagraph"/>
        <w:rPr>
          <w:b w:val="0"/>
          <w:bCs/>
        </w:rPr>
      </w:pPr>
    </w:p>
    <w:p w14:paraId="26769F2D" w14:textId="77777777" w:rsidR="006158A6" w:rsidRPr="00D761FE" w:rsidRDefault="006158A6" w:rsidP="00937172">
      <w:pPr>
        <w:pStyle w:val="ListParagraph"/>
        <w:rPr>
          <w:b w:val="0"/>
          <w:bCs/>
        </w:rPr>
      </w:pPr>
    </w:p>
    <w:p w14:paraId="258DC753" w14:textId="4F73A62B" w:rsidR="009742F7" w:rsidRDefault="00937172" w:rsidP="00D91870">
      <w:pPr>
        <w:pStyle w:val="Heading1"/>
        <w:numPr>
          <w:ilvl w:val="0"/>
          <w:numId w:val="1"/>
        </w:numPr>
      </w:pPr>
      <w:r>
        <w:lastRenderedPageBreak/>
        <w:t>Implementation Scheme</w:t>
      </w:r>
    </w:p>
    <w:p w14:paraId="52EC1494" w14:textId="16141C6E" w:rsidR="00D91870" w:rsidRDefault="00D91870" w:rsidP="00D91870">
      <w:pPr>
        <w:pStyle w:val="Content"/>
      </w:pPr>
    </w:p>
    <w:p w14:paraId="7C8B8507" w14:textId="0D643818" w:rsidR="00D91870" w:rsidRPr="00D70D02" w:rsidRDefault="006158A6" w:rsidP="00D91870">
      <w:pPr>
        <w:pStyle w:val="Content"/>
      </w:pPr>
      <w:r>
        <w:rPr>
          <w:noProof/>
        </w:rPr>
        <w:drawing>
          <wp:inline distT="0" distB="0" distL="0" distR="0" wp14:anchorId="58C8A578" wp14:editId="027A0094">
            <wp:extent cx="6309360" cy="5341620"/>
            <wp:effectExtent l="0" t="0" r="0" b="0"/>
            <wp:docPr id="163390432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904320" name="Picture 1" descr="A diagram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309360" cy="5341620"/>
                    </a:xfrm>
                    <a:prstGeom prst="rect">
                      <a:avLst/>
                    </a:prstGeom>
                  </pic:spPr>
                </pic:pic>
              </a:graphicData>
            </a:graphic>
          </wp:inline>
        </w:drawing>
      </w:r>
    </w:p>
    <w:sectPr w:rsidR="00D91870" w:rsidRPr="00D70D02" w:rsidSect="00554B55">
      <w:headerReference w:type="default" r:id="rId12"/>
      <w:footerReference w:type="default" r:id="rId13"/>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7FE8E" w14:textId="77777777" w:rsidR="00554B55" w:rsidRDefault="00554B55">
      <w:r>
        <w:separator/>
      </w:r>
    </w:p>
    <w:p w14:paraId="27FD5153" w14:textId="77777777" w:rsidR="00554B55" w:rsidRDefault="00554B55"/>
  </w:endnote>
  <w:endnote w:type="continuationSeparator" w:id="0">
    <w:p w14:paraId="095534B7" w14:textId="77777777" w:rsidR="00554B55" w:rsidRDefault="00554B55">
      <w:r>
        <w:continuationSeparator/>
      </w:r>
    </w:p>
    <w:p w14:paraId="24D3FCEA" w14:textId="77777777" w:rsidR="00554B55" w:rsidRDefault="00554B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51BC6DFB"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44D4169E"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26790" w14:textId="77777777" w:rsidR="00554B55" w:rsidRDefault="00554B55">
      <w:r>
        <w:separator/>
      </w:r>
    </w:p>
    <w:p w14:paraId="2D3BDB07" w14:textId="77777777" w:rsidR="00554B55" w:rsidRDefault="00554B55"/>
  </w:footnote>
  <w:footnote w:type="continuationSeparator" w:id="0">
    <w:p w14:paraId="151D2EC4" w14:textId="77777777" w:rsidR="00554B55" w:rsidRDefault="00554B55">
      <w:r>
        <w:continuationSeparator/>
      </w:r>
    </w:p>
    <w:p w14:paraId="1B97C695" w14:textId="77777777" w:rsidR="00554B55" w:rsidRDefault="00554B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544E212D" w14:textId="77777777" w:rsidTr="00D077E9">
      <w:trPr>
        <w:trHeight w:val="978"/>
      </w:trPr>
      <w:tc>
        <w:tcPr>
          <w:tcW w:w="9990" w:type="dxa"/>
          <w:tcBorders>
            <w:top w:val="nil"/>
            <w:left w:val="nil"/>
            <w:bottom w:val="single" w:sz="36" w:space="0" w:color="34ABA2" w:themeColor="accent3"/>
            <w:right w:val="nil"/>
          </w:tcBorders>
        </w:tcPr>
        <w:p w14:paraId="025364C9" w14:textId="77777777" w:rsidR="00D077E9" w:rsidRDefault="00D077E9">
          <w:pPr>
            <w:pStyle w:val="Header"/>
          </w:pPr>
        </w:p>
      </w:tc>
    </w:tr>
  </w:tbl>
  <w:p w14:paraId="545B90FE"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C6AE4"/>
    <w:multiLevelType w:val="hybridMultilevel"/>
    <w:tmpl w:val="2D768540"/>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0CC65DB"/>
    <w:multiLevelType w:val="hybridMultilevel"/>
    <w:tmpl w:val="D598A6DA"/>
    <w:lvl w:ilvl="0" w:tplc="A5649280">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E535CEA"/>
    <w:multiLevelType w:val="hybridMultilevel"/>
    <w:tmpl w:val="F4F04B72"/>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16B5D11"/>
    <w:multiLevelType w:val="hybridMultilevel"/>
    <w:tmpl w:val="2AE60DB8"/>
    <w:lvl w:ilvl="0" w:tplc="693216D8">
      <w:start w:val="1"/>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2545413"/>
    <w:multiLevelType w:val="multilevel"/>
    <w:tmpl w:val="9F5AD87A"/>
    <w:lvl w:ilvl="0">
      <w:start w:val="1"/>
      <w:numFmt w:val="decimal"/>
      <w:lvlText w:val="%1."/>
      <w:lvlJc w:val="left"/>
      <w:pPr>
        <w:ind w:left="1080" w:hanging="72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989531F"/>
    <w:multiLevelType w:val="hybridMultilevel"/>
    <w:tmpl w:val="475869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37B62DE"/>
    <w:multiLevelType w:val="hybridMultilevel"/>
    <w:tmpl w:val="BC081F42"/>
    <w:lvl w:ilvl="0" w:tplc="693216D8">
      <w:start w:val="1"/>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A123762"/>
    <w:multiLevelType w:val="hybridMultilevel"/>
    <w:tmpl w:val="F85202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84271816">
    <w:abstractNumId w:val="4"/>
  </w:num>
  <w:num w:numId="2" w16cid:durableId="1462580332">
    <w:abstractNumId w:val="7"/>
  </w:num>
  <w:num w:numId="3" w16cid:durableId="319190048">
    <w:abstractNumId w:val="5"/>
  </w:num>
  <w:num w:numId="4" w16cid:durableId="1435980196">
    <w:abstractNumId w:val="6"/>
  </w:num>
  <w:num w:numId="5" w16cid:durableId="1741100054">
    <w:abstractNumId w:val="3"/>
  </w:num>
  <w:num w:numId="6" w16cid:durableId="1857845676">
    <w:abstractNumId w:val="0"/>
  </w:num>
  <w:num w:numId="7" w16cid:durableId="1239562163">
    <w:abstractNumId w:val="2"/>
  </w:num>
  <w:num w:numId="8" w16cid:durableId="139468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B80"/>
    <w:rsid w:val="0002482E"/>
    <w:rsid w:val="000407F4"/>
    <w:rsid w:val="000431F2"/>
    <w:rsid w:val="00050324"/>
    <w:rsid w:val="00074524"/>
    <w:rsid w:val="00085D0D"/>
    <w:rsid w:val="000A0150"/>
    <w:rsid w:val="000E63C9"/>
    <w:rsid w:val="0010632E"/>
    <w:rsid w:val="00130E9D"/>
    <w:rsid w:val="001316F1"/>
    <w:rsid w:val="00150A6D"/>
    <w:rsid w:val="00185B35"/>
    <w:rsid w:val="001A7CBD"/>
    <w:rsid w:val="001F2BC8"/>
    <w:rsid w:val="001F5F6B"/>
    <w:rsid w:val="00200A62"/>
    <w:rsid w:val="00243EBC"/>
    <w:rsid w:val="00246A35"/>
    <w:rsid w:val="00284348"/>
    <w:rsid w:val="00285D39"/>
    <w:rsid w:val="002F51F5"/>
    <w:rsid w:val="00312137"/>
    <w:rsid w:val="00330359"/>
    <w:rsid w:val="0033762F"/>
    <w:rsid w:val="00342C1F"/>
    <w:rsid w:val="003616CB"/>
    <w:rsid w:val="00366C7E"/>
    <w:rsid w:val="00384EA3"/>
    <w:rsid w:val="003A39A1"/>
    <w:rsid w:val="003B01A0"/>
    <w:rsid w:val="003C2191"/>
    <w:rsid w:val="003D3863"/>
    <w:rsid w:val="004110DE"/>
    <w:rsid w:val="00432FB2"/>
    <w:rsid w:val="00434E50"/>
    <w:rsid w:val="0044085A"/>
    <w:rsid w:val="004637B5"/>
    <w:rsid w:val="004B21A5"/>
    <w:rsid w:val="004D26DE"/>
    <w:rsid w:val="005037F0"/>
    <w:rsid w:val="00516A86"/>
    <w:rsid w:val="005275F6"/>
    <w:rsid w:val="00542C63"/>
    <w:rsid w:val="00554B55"/>
    <w:rsid w:val="005623F6"/>
    <w:rsid w:val="00572102"/>
    <w:rsid w:val="00573888"/>
    <w:rsid w:val="005D33A8"/>
    <w:rsid w:val="005F1BB0"/>
    <w:rsid w:val="006158A6"/>
    <w:rsid w:val="00656C4D"/>
    <w:rsid w:val="006638F6"/>
    <w:rsid w:val="006968D5"/>
    <w:rsid w:val="006C1D6F"/>
    <w:rsid w:val="006E06D2"/>
    <w:rsid w:val="006E5716"/>
    <w:rsid w:val="007302B3"/>
    <w:rsid w:val="00730733"/>
    <w:rsid w:val="00730E3A"/>
    <w:rsid w:val="00736AAF"/>
    <w:rsid w:val="00765B2A"/>
    <w:rsid w:val="00783A34"/>
    <w:rsid w:val="007B21CE"/>
    <w:rsid w:val="007C05A4"/>
    <w:rsid w:val="007C0A82"/>
    <w:rsid w:val="007C6B52"/>
    <w:rsid w:val="007D16C5"/>
    <w:rsid w:val="00823702"/>
    <w:rsid w:val="00833218"/>
    <w:rsid w:val="00862BAA"/>
    <w:rsid w:val="00862FE4"/>
    <w:rsid w:val="0086389A"/>
    <w:rsid w:val="0087605E"/>
    <w:rsid w:val="008A6FCA"/>
    <w:rsid w:val="008B1FEE"/>
    <w:rsid w:val="008B45A0"/>
    <w:rsid w:val="00903C32"/>
    <w:rsid w:val="00916B16"/>
    <w:rsid w:val="009173B9"/>
    <w:rsid w:val="0093335D"/>
    <w:rsid w:val="00934549"/>
    <w:rsid w:val="0093613E"/>
    <w:rsid w:val="00937172"/>
    <w:rsid w:val="00943026"/>
    <w:rsid w:val="00963E7C"/>
    <w:rsid w:val="00966B81"/>
    <w:rsid w:val="00972616"/>
    <w:rsid w:val="009742F7"/>
    <w:rsid w:val="009768AC"/>
    <w:rsid w:val="00981368"/>
    <w:rsid w:val="00985A5A"/>
    <w:rsid w:val="009C7720"/>
    <w:rsid w:val="009E22D2"/>
    <w:rsid w:val="00A2094D"/>
    <w:rsid w:val="00A23AFA"/>
    <w:rsid w:val="00A31B3E"/>
    <w:rsid w:val="00A532F3"/>
    <w:rsid w:val="00A736B2"/>
    <w:rsid w:val="00A8489E"/>
    <w:rsid w:val="00AA50DA"/>
    <w:rsid w:val="00AC29F3"/>
    <w:rsid w:val="00B231E5"/>
    <w:rsid w:val="00B74AFF"/>
    <w:rsid w:val="00C02B87"/>
    <w:rsid w:val="00C33F80"/>
    <w:rsid w:val="00C4086D"/>
    <w:rsid w:val="00C4486E"/>
    <w:rsid w:val="00C74B7C"/>
    <w:rsid w:val="00C7634D"/>
    <w:rsid w:val="00C80501"/>
    <w:rsid w:val="00C96B00"/>
    <w:rsid w:val="00CA1896"/>
    <w:rsid w:val="00CA7996"/>
    <w:rsid w:val="00CB0A36"/>
    <w:rsid w:val="00CB5B28"/>
    <w:rsid w:val="00CF5371"/>
    <w:rsid w:val="00D0323A"/>
    <w:rsid w:val="00D0559F"/>
    <w:rsid w:val="00D077E9"/>
    <w:rsid w:val="00D42CB7"/>
    <w:rsid w:val="00D5413D"/>
    <w:rsid w:val="00D570A9"/>
    <w:rsid w:val="00D70D02"/>
    <w:rsid w:val="00D761FE"/>
    <w:rsid w:val="00D770C7"/>
    <w:rsid w:val="00D86945"/>
    <w:rsid w:val="00D90290"/>
    <w:rsid w:val="00D91870"/>
    <w:rsid w:val="00DA1FCE"/>
    <w:rsid w:val="00DA3CF4"/>
    <w:rsid w:val="00DA5FE8"/>
    <w:rsid w:val="00DD152F"/>
    <w:rsid w:val="00DD26AD"/>
    <w:rsid w:val="00DE213F"/>
    <w:rsid w:val="00DE6BD6"/>
    <w:rsid w:val="00DF027C"/>
    <w:rsid w:val="00E00A32"/>
    <w:rsid w:val="00E22ACD"/>
    <w:rsid w:val="00E620B0"/>
    <w:rsid w:val="00E81B40"/>
    <w:rsid w:val="00ED5611"/>
    <w:rsid w:val="00EF555B"/>
    <w:rsid w:val="00F027BB"/>
    <w:rsid w:val="00F05F0D"/>
    <w:rsid w:val="00F11DCF"/>
    <w:rsid w:val="00F162EA"/>
    <w:rsid w:val="00F52D27"/>
    <w:rsid w:val="00F678B7"/>
    <w:rsid w:val="00F83527"/>
    <w:rsid w:val="00FB6C1D"/>
    <w:rsid w:val="00FD583F"/>
    <w:rsid w:val="00FD7488"/>
    <w:rsid w:val="00FF16B4"/>
    <w:rsid w:val="00FF3B80"/>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1421C"/>
  <w15:docId w15:val="{E00E0319-4E86-43D1-8FEB-4148088ED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937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a-l\AppData\Roaming\Microsoft\Templates\Metro%20report.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Eike ECKOLD
Jens RAHLF
Lam HUYNH</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Metro report</Template>
  <TotalTime>0</TotalTime>
  <Pages>6</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HUYNH Gia Lâm</dc:creator>
  <cp:keywords/>
  <cp:lastModifiedBy>HUYNH Gia Lâm</cp:lastModifiedBy>
  <cp:revision>2</cp:revision>
  <cp:lastPrinted>2006-08-01T17:47:00Z</cp:lastPrinted>
  <dcterms:created xsi:type="dcterms:W3CDTF">2024-03-20T09:45:00Z</dcterms:created>
  <dcterms:modified xsi:type="dcterms:W3CDTF">2024-03-20T09:45:00Z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